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E71C0" w14:textId="77777777" w:rsidR="00AF7F9C" w:rsidRPr="00206352" w:rsidRDefault="00AF7F9C" w:rsidP="00AF7F9C">
      <w:pPr>
        <w:pStyle w:val="Fre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96"/>
        </w:tabs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2EF624" w14:textId="77777777" w:rsidR="00AF7F9C" w:rsidRPr="00500860" w:rsidRDefault="00AF7F9C" w:rsidP="009F511D">
      <w:pPr>
        <w:spacing w:line="276" w:lineRule="auto"/>
        <w:rPr>
          <w:sz w:val="14"/>
          <w:lang w:eastAsia="ru-RU"/>
        </w:rPr>
      </w:pPr>
    </w:p>
    <w:p w14:paraId="05A5B07A" w14:textId="77777777" w:rsidR="00F462CE" w:rsidRPr="00500860" w:rsidRDefault="00704DF1" w:rsidP="009F511D">
      <w:pPr>
        <w:pStyle w:val="Nam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Your Name"/>
          <w:tag w:val=""/>
          <w:id w:val="1197042864"/>
          <w:placeholder>
            <w:docPart w:val="BC7C08C4A8CD4F8885A3703FBAB03C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1CAA">
            <w:rPr>
              <w:rFonts w:ascii="Times New Roman" w:hAnsi="Times New Roman" w:cs="Times New Roman"/>
              <w:sz w:val="28"/>
              <w:szCs w:val="28"/>
            </w:rPr>
            <w:t>LABORATORIYA MASHG’ULOTI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F462CE" w:rsidRPr="00FF2413" w14:paraId="3B878ADD" w14:textId="77777777" w:rsidTr="009A1FE1">
        <w:trPr>
          <w:trHeight w:val="558"/>
        </w:trPr>
        <w:tc>
          <w:tcPr>
            <w:tcW w:w="1778" w:type="dxa"/>
          </w:tcPr>
          <w:p w14:paraId="406FF34A" w14:textId="77777777" w:rsidR="00F462CE" w:rsidRPr="00161CAA" w:rsidRDefault="00161CAA">
            <w:pPr>
              <w:pStyle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FAN NOMI</w:t>
            </w:r>
          </w:p>
        </w:tc>
        <w:tc>
          <w:tcPr>
            <w:tcW w:w="472" w:type="dxa"/>
          </w:tcPr>
          <w:p w14:paraId="21D535DA" w14:textId="77777777" w:rsidR="00F462CE" w:rsidRPr="00FF2413" w:rsidRDefault="00F4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14:paraId="0B7FA91E" w14:textId="77777777" w:rsidR="00F462CE" w:rsidRPr="00161CAA" w:rsidRDefault="00161CAA" w:rsidP="00F667D1">
            <w:pPr>
              <w:pStyle w:val="ResumeTex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Algoritmlarni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loyihalash</w:t>
            </w:r>
            <w:proofErr w:type="spellEnd"/>
          </w:p>
        </w:tc>
      </w:tr>
      <w:tr w:rsidR="00F462CE" w:rsidRPr="00FF2413" w14:paraId="11020574" w14:textId="77777777" w:rsidTr="001E6499">
        <w:trPr>
          <w:trHeight w:val="368"/>
        </w:trPr>
        <w:tc>
          <w:tcPr>
            <w:tcW w:w="1778" w:type="dxa"/>
          </w:tcPr>
          <w:p w14:paraId="59E70525" w14:textId="77777777" w:rsidR="00F462CE" w:rsidRPr="00161CAA" w:rsidRDefault="00161CAA" w:rsidP="001E6499">
            <w:pPr>
              <w:pStyle w:val="1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HAFTA</w:t>
            </w:r>
          </w:p>
        </w:tc>
        <w:tc>
          <w:tcPr>
            <w:tcW w:w="472" w:type="dxa"/>
          </w:tcPr>
          <w:p w14:paraId="0EBD3383" w14:textId="77777777" w:rsidR="00F462CE" w:rsidRPr="00FF2413" w:rsidRDefault="00F462CE" w:rsidP="001E6499">
            <w:pPr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0" w:type="dxa"/>
          </w:tcPr>
          <w:p w14:paraId="0B6DDE9E" w14:textId="77777777" w:rsidR="00F462CE" w:rsidRPr="00D07D37" w:rsidRDefault="00417AAC" w:rsidP="001E6499">
            <w:pPr>
              <w:pStyle w:val="ResumeText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462CE" w:rsidRPr="00F35DC2" w14:paraId="21D00F91" w14:textId="77777777" w:rsidTr="00DA3656">
        <w:tc>
          <w:tcPr>
            <w:tcW w:w="1778" w:type="dxa"/>
          </w:tcPr>
          <w:p w14:paraId="1597F382" w14:textId="77777777" w:rsidR="00F462CE" w:rsidRPr="00161CAA" w:rsidRDefault="00161CAA" w:rsidP="00F667D1">
            <w:pPr>
              <w:pStyle w:val="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MAVZU:</w:t>
            </w:r>
          </w:p>
        </w:tc>
        <w:tc>
          <w:tcPr>
            <w:tcW w:w="472" w:type="dxa"/>
          </w:tcPr>
          <w:p w14:paraId="016576D5" w14:textId="77777777" w:rsidR="00F462CE" w:rsidRPr="00FF2413" w:rsidRDefault="00F462CE" w:rsidP="00F667D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7830" w:type="dxa"/>
          </w:tcPr>
          <w:p w14:paraId="2C8C6A20" w14:textId="77777777" w:rsidR="00F462CE" w:rsidRPr="00886EC5" w:rsidRDefault="00F51A4F" w:rsidP="00886EC5">
            <w:pPr>
              <w:rPr>
                <w:rFonts w:ascii="Times New Roman" w:hAnsi="Times New Roman" w:cs="Times New Roman"/>
                <w:b/>
                <w:sz w:val="28"/>
                <w:szCs w:val="24"/>
                <w:lang w:val="uz-Cyrl-UZ"/>
              </w:rPr>
            </w:pP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Matrisalarni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ko’paytirish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dasturi.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Amallar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tartibini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F71519">
              <w:rPr>
                <w:color w:val="auto"/>
                <w:sz w:val="24"/>
                <w:szCs w:val="24"/>
                <w:lang w:bidi="ru-RU"/>
              </w:rPr>
              <w:t>baholash</w:t>
            </w:r>
            <w:proofErr w:type="spellEnd"/>
            <w:r w:rsidRPr="00F71519">
              <w:rPr>
                <w:color w:val="auto"/>
                <w:sz w:val="24"/>
                <w:szCs w:val="24"/>
                <w:lang w:bidi="ru-RU"/>
              </w:rPr>
              <w:t>.</w:t>
            </w:r>
          </w:p>
        </w:tc>
      </w:tr>
      <w:tr w:rsidR="00F462CE" w:rsidRPr="00056D01" w14:paraId="43D161BD" w14:textId="77777777" w:rsidTr="006D3F47">
        <w:trPr>
          <w:trHeight w:val="2096"/>
        </w:trPr>
        <w:tc>
          <w:tcPr>
            <w:tcW w:w="1778" w:type="dxa"/>
          </w:tcPr>
          <w:p w14:paraId="45F1E6A9" w14:textId="77777777" w:rsidR="00F462CE" w:rsidRPr="00FF2413" w:rsidRDefault="00161CAA" w:rsidP="006D3F47">
            <w:pPr>
              <w:pStyle w:val="1"/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ISHDAN MAQSAD</w:t>
            </w:r>
            <w:r w:rsidR="00F667D1" w:rsidRPr="00FF241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:</w:t>
            </w:r>
          </w:p>
        </w:tc>
        <w:tc>
          <w:tcPr>
            <w:tcW w:w="472" w:type="dxa"/>
          </w:tcPr>
          <w:p w14:paraId="6C2AAD55" w14:textId="77777777" w:rsidR="00F462CE" w:rsidRPr="001F286C" w:rsidRDefault="00F462CE" w:rsidP="006D3F47">
            <w:pPr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8"/>
                <w:szCs w:val="28"/>
                <w14:ligatures w14:val="none"/>
              </w:rPr>
              <w:id w:val="-691765356"/>
            </w:sdtPr>
            <w:sdtEndPr>
              <w:rPr>
                <w:rFonts w:asciiTheme="minorHAnsi" w:eastAsiaTheme="minorHAnsi" w:hAnsiTheme="minorHAnsi" w:cstheme="minorBidi"/>
                <w:sz w:val="22"/>
                <w:szCs w:val="2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32"/>
                    <w:szCs w:val="28"/>
                    <w14:ligatures w14:val="none"/>
                  </w:rPr>
                  <w:id w:val="-1126388115"/>
                </w:sdtPr>
                <w:sdtEndPr>
                  <w:rPr>
                    <w:rFonts w:asciiTheme="minorHAnsi" w:eastAsiaTheme="minorHAnsi" w:hAnsiTheme="minorHAnsi" w:cstheme="minorBidi"/>
                    <w:sz w:val="22"/>
                    <w:szCs w:val="20"/>
                  </w:rPr>
                </w:sdtEndPr>
                <w:sdtContent>
                  <w:p w14:paraId="3C48866C" w14:textId="77777777" w:rsidR="00056D01" w:rsidRPr="006D3F47" w:rsidRDefault="005B5A8D" w:rsidP="006D3F47">
                    <w:pPr>
                      <w:pStyle w:val="2"/>
                      <w:spacing w:before="0" w:after="0"/>
                      <w:ind w:left="360"/>
                      <w:jc w:val="both"/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:lang w:val="uz-Cyrl-UZ"/>
                        <w14:ligatures w14:val="none"/>
                      </w:rPr>
                    </w:pP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Algoritmlar</w:t>
                    </w:r>
                    <w:proofErr w:type="spellEnd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tahlili</w:t>
                    </w:r>
                    <w:proofErr w:type="spellEnd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va</w:t>
                    </w:r>
                    <w:proofErr w:type="spellEnd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14:ligatures w14:val="none"/>
                      </w:rPr>
                      <w:t>murakkabligi</w:t>
                    </w:r>
                    <w:proofErr w:type="spellEnd"/>
                    <w:r w:rsidR="00056D01" w:rsidRPr="006D3F47">
                      <w:rPr>
                        <w:rFonts w:ascii="Times New Roman" w:eastAsiaTheme="minorHAnsi" w:hAnsi="Times New Roman" w:cs="Times New Roman"/>
                        <w:bCs w:val="0"/>
                        <w:caps w:val="0"/>
                        <w:color w:val="808080" w:themeColor="background1" w:themeShade="80"/>
                        <w:sz w:val="32"/>
                        <w:szCs w:val="28"/>
                        <w:lang w:val="uz-Cyrl-UZ"/>
                        <w14:ligatures w14:val="none"/>
                      </w:rPr>
                      <w:t>:</w:t>
                    </w:r>
                  </w:p>
                  <w:p w14:paraId="4559B07B" w14:textId="77777777" w:rsidR="00F51A4F" w:rsidRPr="00F51A4F" w:rsidRDefault="00F51A4F" w:rsidP="006D3F47">
                    <w:pPr>
                      <w:pStyle w:val="af2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="Times New Roman" w:hAnsi="Times New Roman" w:cs="Times New Roman"/>
                        <w:sz w:val="32"/>
                        <w:szCs w:val="28"/>
                        <w:lang w:val="uz-Cyrl-UZ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Matritsalarni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ko’paytirish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algoritmi</w:t>
                    </w:r>
                    <w:proofErr w:type="spellEnd"/>
                    <w:r w:rsidR="005E54F0"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</w:t>
                    </w:r>
                  </w:p>
                  <w:p w14:paraId="1CD430F5" w14:textId="77777777" w:rsidR="00F462CE" w:rsidRPr="006D3F47" w:rsidRDefault="005E54F0" w:rsidP="006D3F47">
                    <w:pPr>
                      <w:pStyle w:val="af2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="Times New Roman" w:hAnsi="Times New Roman" w:cs="Times New Roman"/>
                        <w:sz w:val="32"/>
                        <w:szCs w:val="28"/>
                        <w:lang w:val="uz-Cyrl-UZ"/>
                      </w:rPr>
                    </w:pPr>
                    <w:r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O(</w:t>
                    </w:r>
                    <w:r w:rsidR="006177BD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n</w:t>
                    </w:r>
                    <w:r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)</w:t>
                    </w:r>
                    <w:r w:rsidR="005B5A8D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 xml:space="preserve"> - </w:t>
                    </w:r>
                    <w:proofErr w:type="spellStart"/>
                    <w:r w:rsidR="005B5A8D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murakkablik</w:t>
                    </w:r>
                    <w:proofErr w:type="spellEnd"/>
                    <w:r w:rsidRPr="006D3F47">
                      <w:rPr>
                        <w:rFonts w:ascii="Times New Roman" w:hAnsi="Times New Roman" w:cs="Times New Roman"/>
                        <w:sz w:val="32"/>
                        <w:szCs w:val="28"/>
                      </w:rPr>
                      <w:t>;</w:t>
                    </w:r>
                  </w:p>
                </w:sdtContent>
              </w:sdt>
            </w:sdtContent>
          </w:sdt>
          <w:p w14:paraId="1366EB6B" w14:textId="77777777" w:rsidR="005E54F0" w:rsidRPr="006D3F47" w:rsidRDefault="005E54F0" w:rsidP="006D3F47">
            <w:pPr>
              <w:pStyle w:val="af2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cs="Times New Roman"/>
                <w:sz w:val="32"/>
                <w:szCs w:val="28"/>
                <w:lang w:val="uz-Cyrl-UZ"/>
              </w:rPr>
            </w:pPr>
            <w:r w:rsidRPr="006D3F47">
              <w:rPr>
                <w:rFonts w:ascii="Times New Roman" w:hAnsi="Times New Roman" w:cs="Times New Roman"/>
                <w:sz w:val="32"/>
                <w:szCs w:val="28"/>
              </w:rPr>
              <w:t>O(n</w:t>
            </w:r>
            <w:r w:rsidR="006177BD"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  <w:t>3</w:t>
            </w:r>
            <w:r w:rsidRPr="006D3F47">
              <w:rPr>
                <w:rFonts w:ascii="Times New Roman" w:hAnsi="Times New Roman" w:cs="Times New Roman"/>
                <w:sz w:val="32"/>
                <w:szCs w:val="28"/>
              </w:rPr>
              <w:t>)</w:t>
            </w:r>
            <w:r w:rsidR="005B5A8D">
              <w:rPr>
                <w:rFonts w:ascii="Times New Roman" w:hAnsi="Times New Roman" w:cs="Times New Roman"/>
                <w:sz w:val="32"/>
                <w:szCs w:val="28"/>
              </w:rPr>
              <w:t xml:space="preserve"> - </w:t>
            </w:r>
            <w:proofErr w:type="spellStart"/>
            <w:r w:rsidR="005B5A8D">
              <w:rPr>
                <w:rFonts w:ascii="Times New Roman" w:hAnsi="Times New Roman" w:cs="Times New Roman"/>
                <w:sz w:val="32"/>
                <w:szCs w:val="28"/>
              </w:rPr>
              <w:t>murakkablik</w:t>
            </w:r>
            <w:proofErr w:type="spellEnd"/>
            <w:r w:rsidRPr="006D3F47">
              <w:rPr>
                <w:rFonts w:ascii="Times New Roman" w:hAnsi="Times New Roman" w:cs="Times New Roman"/>
                <w:sz w:val="32"/>
                <w:szCs w:val="28"/>
              </w:rPr>
              <w:t>;</w:t>
            </w:r>
          </w:p>
          <w:p w14:paraId="6E621520" w14:textId="77777777" w:rsidR="005E54F0" w:rsidRPr="001F286C" w:rsidRDefault="005E54F0" w:rsidP="00F51A4F">
            <w:pPr>
              <w:pStyle w:val="af2"/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</w:tbl>
    <w:p w14:paraId="529F65E7" w14:textId="77777777" w:rsidR="006D3F47" w:rsidRDefault="006D3F47" w:rsidP="00470AC3">
      <w:pPr>
        <w:pStyle w:val="af2"/>
        <w:tabs>
          <w:tab w:val="left" w:pos="4710"/>
        </w:tabs>
        <w:rPr>
          <w:rFonts w:ascii="Times New Roman" w:hAnsi="Times New Roman" w:cs="Times New Roman"/>
          <w:b/>
          <w:color w:val="auto"/>
          <w:sz w:val="32"/>
          <w:lang w:val="ru-RU" w:eastAsia="ru-RU"/>
        </w:rPr>
      </w:pPr>
    </w:p>
    <w:p w14:paraId="48152B61" w14:textId="77777777" w:rsidR="006D3F47" w:rsidRPr="006D3F47" w:rsidRDefault="006D3F47" w:rsidP="006D3F47">
      <w:pPr>
        <w:rPr>
          <w:lang w:val="ru-RU" w:eastAsia="ru-RU"/>
        </w:rPr>
      </w:pPr>
    </w:p>
    <w:p w14:paraId="6F2E079F" w14:textId="77777777" w:rsidR="006D3F47" w:rsidRPr="006D3F47" w:rsidRDefault="006D3F47" w:rsidP="006D3F47">
      <w:pPr>
        <w:rPr>
          <w:lang w:val="ru-RU" w:eastAsia="ru-RU"/>
        </w:rPr>
      </w:pPr>
    </w:p>
    <w:p w14:paraId="53E7415E" w14:textId="77777777" w:rsidR="006D3F47" w:rsidRPr="006D3F47" w:rsidRDefault="006D3F47" w:rsidP="006D3F47">
      <w:pPr>
        <w:rPr>
          <w:lang w:val="ru-RU" w:eastAsia="ru-RU"/>
        </w:rPr>
      </w:pPr>
    </w:p>
    <w:p w14:paraId="69C38E7C" w14:textId="77777777" w:rsidR="006D3F47" w:rsidRPr="006D3F47" w:rsidRDefault="006D3F47" w:rsidP="006D3F47">
      <w:pPr>
        <w:rPr>
          <w:lang w:val="ru-RU" w:eastAsia="ru-RU"/>
        </w:rPr>
      </w:pPr>
    </w:p>
    <w:p w14:paraId="0E3E1500" w14:textId="77777777" w:rsidR="006D3F47" w:rsidRPr="006D3F47" w:rsidRDefault="006D3F47" w:rsidP="006D3F47">
      <w:pPr>
        <w:rPr>
          <w:lang w:val="ru-RU" w:eastAsia="ru-RU"/>
        </w:rPr>
      </w:pPr>
    </w:p>
    <w:p w14:paraId="7EB84E54" w14:textId="77777777" w:rsidR="006D3F47" w:rsidRDefault="006D3F47" w:rsidP="006D3F47">
      <w:pPr>
        <w:rPr>
          <w:lang w:val="ru-RU" w:eastAsia="ru-RU"/>
        </w:rPr>
      </w:pPr>
    </w:p>
    <w:p w14:paraId="7FA1E898" w14:textId="77777777" w:rsidR="00470AC3" w:rsidRDefault="006D3F47" w:rsidP="006D3F47">
      <w:pPr>
        <w:tabs>
          <w:tab w:val="left" w:pos="5685"/>
        </w:tabs>
        <w:rPr>
          <w:lang w:val="ru-RU" w:eastAsia="ru-RU"/>
        </w:rPr>
      </w:pPr>
      <w:r>
        <w:rPr>
          <w:lang w:val="ru-RU" w:eastAsia="ru-RU"/>
        </w:rPr>
        <w:tab/>
      </w:r>
    </w:p>
    <w:p w14:paraId="016507A2" w14:textId="77777777" w:rsidR="006D3F47" w:rsidRDefault="006D3F47" w:rsidP="006D3F47">
      <w:pPr>
        <w:tabs>
          <w:tab w:val="left" w:pos="5685"/>
        </w:tabs>
        <w:rPr>
          <w:lang w:val="ru-RU" w:eastAsia="ru-RU"/>
        </w:rPr>
      </w:pPr>
    </w:p>
    <w:p w14:paraId="1BE2816F" w14:textId="77777777" w:rsidR="006D3F47" w:rsidRDefault="006D3F47" w:rsidP="006D3F47">
      <w:pPr>
        <w:tabs>
          <w:tab w:val="left" w:pos="5685"/>
        </w:tabs>
        <w:rPr>
          <w:lang w:val="ru-RU" w:eastAsia="ru-RU"/>
        </w:rPr>
      </w:pPr>
    </w:p>
    <w:p w14:paraId="5B8C3FEA" w14:textId="77777777" w:rsidR="006D3F47" w:rsidRDefault="006D3F47">
      <w:pPr>
        <w:rPr>
          <w:rFonts w:ascii="Times New Roman" w:hAnsi="Times New Roman" w:cs="Times New Roman"/>
          <w:b/>
          <w:color w:val="auto"/>
          <w:sz w:val="32"/>
          <w:szCs w:val="28"/>
          <w:lang w:val="uz-Cyrl-UZ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uz-Cyrl-UZ"/>
        </w:rPr>
        <w:br w:type="page"/>
      </w:r>
    </w:p>
    <w:p w14:paraId="2E7CC904" w14:textId="77777777" w:rsidR="00F51A4F" w:rsidRPr="006177BD" w:rsidRDefault="00F51A4F" w:rsidP="006177BD">
      <w:pPr>
        <w:shd w:val="clear" w:color="auto" w:fill="FFFFFF"/>
        <w:spacing w:before="0" w:after="0" w:line="240" w:lineRule="auto"/>
        <w:textAlignment w:val="baseline"/>
        <w:rPr>
          <w:rFonts w:ascii="inherit" w:eastAsia="Times New Roman" w:hAnsi="inherit" w:cs="Arial"/>
          <w:b/>
          <w:bCs/>
          <w:color w:val="1A132A"/>
          <w:kern w:val="0"/>
          <w:sz w:val="24"/>
          <w:szCs w:val="24"/>
          <w:bdr w:val="none" w:sz="0" w:space="0" w:color="auto" w:frame="1"/>
          <w:lang w:eastAsia="ru-RU"/>
        </w:rPr>
      </w:pPr>
    </w:p>
    <w:p w14:paraId="043867E3" w14:textId="77777777" w:rsidR="00F51A4F" w:rsidRDefault="00F51A4F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inherit" w:eastAsia="Times New Roman" w:hAnsi="inherit" w:cs="Arial"/>
          <w:b/>
          <w:bCs/>
          <w:color w:val="1A132A"/>
          <w:kern w:val="0"/>
          <w:sz w:val="24"/>
          <w:szCs w:val="24"/>
          <w:bdr w:val="none" w:sz="0" w:space="0" w:color="auto" w:frame="1"/>
          <w:lang w:eastAsia="ru-RU"/>
        </w:rPr>
      </w:pPr>
    </w:p>
    <w:p w14:paraId="02F6233F" w14:textId="77777777" w:rsidR="00F51A4F" w:rsidRDefault="00F51A4F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4F37F0"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Matritsani</w:t>
      </w:r>
      <w:proofErr w:type="spellEnd"/>
      <w:r w:rsidRPr="004F37F0"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4F37F0"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ko'paytirish</w:t>
      </w:r>
      <w:proofErr w:type="spellEnd"/>
    </w:p>
    <w:p w14:paraId="37B2C8B5" w14:textId="77777777" w:rsidR="00FC7C6E" w:rsidRDefault="00FC7C6E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</w:pPr>
    </w:p>
    <w:p w14:paraId="60CA90A9" w14:textId="77777777" w:rsidR="00FC7C6E" w:rsidRPr="004F37F0" w:rsidRDefault="00FC7C6E" w:rsidP="00F51A4F">
      <w:pPr>
        <w:pStyle w:val="af2"/>
        <w:shd w:val="clear" w:color="auto" w:fill="FFFFFF"/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1A132A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Matritsalarni</w:t>
      </w:r>
      <w:proofErr w:type="spellEnd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ko’paytirish</w:t>
      </w:r>
      <w:proofErr w:type="spellEnd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32A"/>
          <w:kern w:val="0"/>
          <w:sz w:val="28"/>
          <w:szCs w:val="28"/>
          <w:bdr w:val="none" w:sz="0" w:space="0" w:color="auto" w:frame="1"/>
          <w:lang w:eastAsia="ru-RU"/>
        </w:rPr>
        <w:t>formulasi</w:t>
      </w:r>
      <w:proofErr w:type="spellEnd"/>
    </w:p>
    <w:p w14:paraId="561C8A1F" w14:textId="77777777" w:rsidR="00F51A4F" w:rsidRPr="00E046E7" w:rsidRDefault="00F51A4F" w:rsidP="004F37F0">
      <w:pPr>
        <w:pStyle w:val="af2"/>
        <w:shd w:val="clear" w:color="auto" w:fill="FFFFFF"/>
        <w:tabs>
          <w:tab w:val="left" w:pos="3893"/>
        </w:tabs>
        <w:spacing w:before="0" w:after="3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A132A"/>
          <w:kern w:val="0"/>
          <w:sz w:val="28"/>
          <w:szCs w:val="28"/>
          <w:lang w:eastAsia="ru-RU"/>
        </w:rPr>
      </w:pPr>
      <w:r w:rsidRPr="004F37F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0A0A55" wp14:editId="293B4C33">
            <wp:extent cx="3038699" cy="876300"/>
            <wp:effectExtent l="0" t="0" r="9525" b="0"/>
            <wp:docPr id="2" name="Рисунок 2" descr="https://i1.wp.com/konspekta.net/megaobuchalkaru/imgbaza/baza12/331669162627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konspekta.net/megaobuchalkaru/imgbaza/baza12/331669162627.files/image08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18" cy="87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6E7">
        <w:rPr>
          <w:rFonts w:ascii="Times New Roman" w:eastAsia="Times New Roman" w:hAnsi="Times New Roman" w:cs="Times New Roman"/>
          <w:color w:val="1A132A"/>
          <w:kern w:val="0"/>
          <w:sz w:val="28"/>
          <w:szCs w:val="28"/>
          <w:lang w:eastAsia="ru-RU"/>
        </w:rPr>
        <w:t>.</w:t>
      </w:r>
    </w:p>
    <w:p w14:paraId="1FEBA23A" w14:textId="77777777" w:rsidR="00F51A4F" w:rsidRPr="00E046E7" w:rsidRDefault="00F51A4F" w:rsidP="00F51A4F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</w:p>
    <w:p w14:paraId="2DBB522E" w14:textId="77777777" w:rsidR="00321FF6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1-masala.</w:t>
      </w:r>
    </w:p>
    <w:p w14:paraId="064C70A7" w14:textId="77777777" w:rsidR="00E046E7" w:rsidRDefault="00E046E7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Ikkita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berilgan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Ularning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ko’paytmasini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toppish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algoritmi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va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dasturini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tuzing</w:t>
      </w:r>
      <w:proofErr w:type="spellEnd"/>
      <w:r>
        <w:rPr>
          <w:rFonts w:ascii="Times New Roman" w:hAnsi="Times New Roman" w:cs="Times New Roman"/>
          <w:color w:val="auto"/>
          <w:sz w:val="32"/>
          <w:szCs w:val="28"/>
          <w:lang w:eastAsia="ru-RU"/>
        </w:rPr>
        <w:t>.</w:t>
      </w:r>
    </w:p>
    <w:p w14:paraId="3D8A6426" w14:textId="77777777" w:rsidR="00E046E7" w:rsidRDefault="00E046E7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0130E977" w14:textId="77777777" w:rsidR="00321FF6" w:rsidRDefault="00704DF1" w:rsidP="00321FF6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1 1 1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1 2 2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1 2 3</m:t>
                  </m:r>
                </m:e>
              </m:eqAr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1 1 1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1 2 2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1 2 3</m:t>
                  </m:r>
                </m:e>
              </m:eqArr>
            </m:e>
          </m:d>
          <m:r>
            <w:rPr>
              <w:rFonts w:ascii="Cambria Math" w:hAnsi="Cambria Math" w:cs="Times New Roman"/>
              <w:color w:val="auto"/>
              <w:sz w:val="32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1+1+1   1+2+2   1+2+3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1+2+2   1+4+4   1+4+6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1+2+3   1+4+6   1+4+9</m:t>
                  </m:r>
                </m:e>
              </m:eqArr>
            </m:e>
          </m:d>
          <m:r>
            <w:rPr>
              <w:rFonts w:ascii="Cambria Math" w:hAnsi="Cambria Math" w:cs="Times New Roman"/>
              <w:color w:val="auto"/>
              <w:sz w:val="32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32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auto"/>
                      <w:sz w:val="32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>3  5  6</m:t>
                  </m:r>
                </m:e>
                <m:e>
                  <m:r>
                    <w:rPr>
                      <w:rFonts w:ascii="Cambria Math" w:hAnsi="Cambria Math" w:cs="Times New Roman"/>
                      <w:color w:val="auto"/>
                      <w:sz w:val="32"/>
                      <w:szCs w:val="28"/>
                      <w:lang w:eastAsia="ru-RU"/>
                    </w:rPr>
                    <m:t xml:space="preserve">5 9  11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6 11 14</m:t>
                  </m:r>
                </m:e>
              </m:eqArr>
            </m:e>
          </m:d>
        </m:oMath>
      </m:oMathPara>
    </w:p>
    <w:p w14:paraId="4C791DAC" w14:textId="77777777" w:rsidR="00321FF6" w:rsidRDefault="00321FF6" w:rsidP="00321FF6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5D74261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eastAsiaTheme="minorEastAsia" w:hAnsi="Times New Roman" w:cs="Times New Roman"/>
          <w:b/>
          <w:color w:val="auto"/>
          <w:sz w:val="32"/>
          <w:szCs w:val="28"/>
          <w:lang w:eastAsia="ru-RU"/>
        </w:rPr>
        <w:t xml:space="preserve">Dastur </w:t>
      </w:r>
      <w:proofErr w:type="spellStart"/>
      <w:r w:rsidRPr="00E046E7">
        <w:rPr>
          <w:rFonts w:ascii="Times New Roman" w:eastAsiaTheme="minorEastAsia" w:hAnsi="Times New Roman" w:cs="Times New Roman"/>
          <w:b/>
          <w:color w:val="auto"/>
          <w:sz w:val="32"/>
          <w:szCs w:val="28"/>
          <w:lang w:eastAsia="ru-RU"/>
        </w:rPr>
        <w:t>kodi</w:t>
      </w:r>
      <w:proofErr w:type="spellEnd"/>
      <w:r w:rsidRPr="00E046E7">
        <w:rPr>
          <w:rFonts w:ascii="Times New Roman" w:eastAsiaTheme="minorEastAsia" w:hAnsi="Times New Roman" w:cs="Times New Roman"/>
          <w:b/>
          <w:color w:val="auto"/>
          <w:sz w:val="32"/>
          <w:szCs w:val="28"/>
          <w:lang w:eastAsia="ru-RU"/>
        </w:rPr>
        <w:t>.</w:t>
      </w:r>
      <w:r w:rsidR="00321FF6"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br/>
      </w: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#include &lt;iostream&gt;</w:t>
      </w:r>
    </w:p>
    <w:p w14:paraId="4BE697D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using namespace std;//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ulchamlari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bir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xil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bulgan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matritsalar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uchun</w:t>
      </w:r>
      <w:proofErr w:type="spellEnd"/>
    </w:p>
    <w:p w14:paraId="685C48F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int 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main(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)</w:t>
      </w:r>
    </w:p>
    <w:p w14:paraId="3767B2C6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{</w:t>
      </w:r>
    </w:p>
    <w:p w14:paraId="2042329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int a[10][10],b[10][10],c[10][10],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r,d,i,j,k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;  </w:t>
      </w:r>
    </w:p>
    <w:p w14:paraId="269CA553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satrlar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soni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=";  </w:t>
      </w:r>
    </w:p>
    <w:p w14:paraId="627F376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&gt;&gt;r;  </w:t>
      </w:r>
    </w:p>
    <w:p w14:paraId="457CFA27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ustunlar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soni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=";  </w:t>
      </w:r>
    </w:p>
    <w:p w14:paraId="6695898D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&gt;&gt;d;  </w:t>
      </w:r>
    </w:p>
    <w:p w14:paraId="11CAC8D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elementlarini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kiriting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=\n";  </w:t>
      </w:r>
    </w:p>
    <w:p w14:paraId="2B87485B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1;i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7FEF8EA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44023A3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1;j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4BA3FA0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6CBAF7BD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&gt;&gt;a[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][j];</w:t>
      </w:r>
    </w:p>
    <w:p w14:paraId="5BBF05C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lastRenderedPageBreak/>
        <w:t xml:space="preserve">}  </w:t>
      </w:r>
    </w:p>
    <w:p w14:paraId="4A4D3700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0F43CC13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&lt;&lt;"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ikkinchi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matritsa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elementlarini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kiriting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=\n";  </w:t>
      </w:r>
    </w:p>
    <w:p w14:paraId="36F8BCE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1;i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7F73FF7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01CB41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1;j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08352522" w14:textId="77777777" w:rsid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cin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&gt;&gt;b[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][j];}</w:t>
      </w:r>
    </w:p>
    <w:p w14:paraId="79DE2FDD" w14:textId="77777777" w:rsidR="005D28D8" w:rsidRPr="00E046E7" w:rsidRDefault="005D28D8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5BDF190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1;i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18D1445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F36B88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1;j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615222D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270F0EA9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j]=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0;  </w:t>
      </w:r>
    </w:p>
    <w:p w14:paraId="07B2359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for(k=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1;k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d;k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5ABEFE01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6C235AE1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j]+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=a[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][k]*b[k][j];  </w:t>
      </w:r>
    </w:p>
    <w:p w14:paraId="236266D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111139A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5CDE725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5CD490C6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//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natijani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 chop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qilish</w:t>
      </w:r>
      <w:proofErr w:type="spellEnd"/>
    </w:p>
    <w:p w14:paraId="61C2E5B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1;i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0CF3FCB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0731F04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for(j=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1;j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++)  </w:t>
      </w:r>
    </w:p>
    <w:p w14:paraId="21DB0BA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{  </w:t>
      </w:r>
    </w:p>
    <w:p w14:paraId="6B5A4920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&lt;&lt;c[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][</w:t>
      </w:r>
      <w:proofErr w:type="gram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j]&lt;</w:t>
      </w:r>
      <w:proofErr w:type="gram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&lt;" ";  </w:t>
      </w:r>
    </w:p>
    <w:p w14:paraId="01B43376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7926D97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proofErr w:type="spellStart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cout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&lt;&lt;"\n";  </w:t>
      </w:r>
    </w:p>
    <w:p w14:paraId="6271420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 xml:space="preserve">}  </w:t>
      </w:r>
    </w:p>
    <w:p w14:paraId="2E00213A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return 0;</w:t>
      </w:r>
    </w:p>
    <w:p w14:paraId="56077780" w14:textId="77777777" w:rsidR="00E046E7" w:rsidRPr="00E046E7" w:rsidRDefault="00E046E7" w:rsidP="00E046E7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color w:val="auto"/>
          <w:sz w:val="32"/>
          <w:szCs w:val="28"/>
          <w:lang w:eastAsia="ru-RU"/>
        </w:rPr>
        <w:t>}</w:t>
      </w:r>
    </w:p>
    <w:p w14:paraId="778043A3" w14:textId="77777777" w:rsidR="00321FF6" w:rsidRPr="00321FF6" w:rsidRDefault="00321FF6" w:rsidP="00321FF6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0EAFB1C3" w14:textId="77777777" w:rsidR="00321FF6" w:rsidRDefault="00321FF6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</w:p>
    <w:p w14:paraId="05434EE6" w14:textId="77777777" w:rsidR="00321FF6" w:rsidRDefault="00321FF6" w:rsidP="00500860">
      <w:pPr>
        <w:pStyle w:val="af2"/>
        <w:tabs>
          <w:tab w:val="left" w:pos="1965"/>
        </w:tabs>
        <w:spacing w:before="0" w:after="0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2E71AF7" wp14:editId="570258C9">
            <wp:extent cx="4783054" cy="202976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67" t="13405" r="55886" b="57800"/>
                    <a:stretch/>
                  </pic:blipFill>
                  <pic:spPr bwMode="auto">
                    <a:xfrm>
                      <a:off x="0" y="0"/>
                      <a:ext cx="4795671" cy="203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84DB" w14:textId="77777777" w:rsidR="00E046E7" w:rsidRDefault="00E046E7" w:rsidP="008D1A73">
      <w:pPr>
        <w:tabs>
          <w:tab w:val="left" w:pos="3630"/>
        </w:tabs>
        <w:jc w:val="center"/>
        <w:rPr>
          <w:rFonts w:ascii="Times New Roman" w:hAnsi="Times New Roman" w:cs="Times New Roman"/>
          <w:b/>
          <w:color w:val="auto"/>
          <w:sz w:val="32"/>
          <w:lang w:eastAsia="ru-RU"/>
        </w:rPr>
      </w:pPr>
    </w:p>
    <w:p w14:paraId="00937AFD" w14:textId="77777777" w:rsidR="00E046E7" w:rsidRPr="00E046E7" w:rsidRDefault="00E046E7" w:rsidP="00E046E7">
      <w:pPr>
        <w:rPr>
          <w:rFonts w:ascii="Times New Roman" w:hAnsi="Times New Roman" w:cs="Times New Roman"/>
          <w:color w:val="auto"/>
          <w:sz w:val="32"/>
          <w:lang w:eastAsia="ru-RU"/>
        </w:rPr>
      </w:pPr>
      <w:r>
        <w:rPr>
          <w:rFonts w:ascii="Times New Roman" w:hAnsi="Times New Roman" w:cs="Times New Roman"/>
          <w:color w:val="auto"/>
          <w:sz w:val="32"/>
          <w:lang w:eastAsia="ru-RU"/>
        </w:rPr>
        <w:tab/>
      </w:r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Bu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algoritm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O(n3)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murakkablik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bilan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baholanadi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.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Chunki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,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algoritmda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3 ta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ichma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-ich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sikl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operatoridan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  <w:proofErr w:type="spellStart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foydalanilgan</w:t>
      </w:r>
      <w:proofErr w:type="spellEnd"/>
      <w:r w:rsidRPr="00E046E7">
        <w:rPr>
          <w:rFonts w:ascii="Times New Roman" w:hAnsi="Times New Roman" w:cs="Times New Roman"/>
          <w:color w:val="auto"/>
          <w:sz w:val="32"/>
          <w:lang w:eastAsia="ru-RU"/>
        </w:rPr>
        <w:t>.</w:t>
      </w:r>
    </w:p>
    <w:p w14:paraId="34E1DC95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for(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=</w:t>
      </w:r>
      <w:proofErr w:type="gram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1;i</w:t>
      </w:r>
      <w:proofErr w:type="gram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r;i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++)  </w:t>
      </w:r>
    </w:p>
    <w:p w14:paraId="57D81218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{  </w:t>
      </w:r>
    </w:p>
    <w:p w14:paraId="173B04D7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for(j=</w:t>
      </w:r>
      <w:proofErr w:type="gram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1;j</w:t>
      </w:r>
      <w:proofErr w:type="gram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d;j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++)  </w:t>
      </w:r>
    </w:p>
    <w:p w14:paraId="4E356D4B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{  </w:t>
      </w:r>
    </w:p>
    <w:p w14:paraId="72AEB122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][</w:t>
      </w:r>
      <w:proofErr w:type="gram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j]=</w:t>
      </w:r>
      <w:proofErr w:type="gram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0;  </w:t>
      </w:r>
    </w:p>
    <w:p w14:paraId="32CE4BDB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for(k=</w:t>
      </w:r>
      <w:proofErr w:type="gram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1;k</w:t>
      </w:r>
      <w:proofErr w:type="gram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&lt;=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d;k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++)  </w:t>
      </w:r>
    </w:p>
    <w:p w14:paraId="2F40D69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{  </w:t>
      </w:r>
    </w:p>
    <w:p w14:paraId="65763EDE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c[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][</w:t>
      </w:r>
      <w:proofErr w:type="gram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j]+</w:t>
      </w:r>
      <w:proofErr w:type="gram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=a[</w:t>
      </w:r>
      <w:proofErr w:type="spellStart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i</w:t>
      </w:r>
      <w:proofErr w:type="spellEnd"/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][k]*b[k][j];  </w:t>
      </w:r>
    </w:p>
    <w:p w14:paraId="0456B1D4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}  </w:t>
      </w:r>
    </w:p>
    <w:p w14:paraId="0CF0CA11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}  </w:t>
      </w:r>
    </w:p>
    <w:p w14:paraId="0C849C8F" w14:textId="77777777" w:rsidR="00E046E7" w:rsidRPr="00E046E7" w:rsidRDefault="00E046E7" w:rsidP="00E046E7">
      <w:pPr>
        <w:pStyle w:val="af2"/>
        <w:tabs>
          <w:tab w:val="left" w:pos="1965"/>
        </w:tabs>
        <w:spacing w:before="0" w:after="0" w:line="240" w:lineRule="auto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r w:rsidRPr="00E046E7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 xml:space="preserve">}  </w:t>
      </w:r>
    </w:p>
    <w:p w14:paraId="5676DE22" w14:textId="77777777" w:rsidR="008D1A73" w:rsidRPr="00F07B00" w:rsidRDefault="00F07B00" w:rsidP="008D1A73">
      <w:pPr>
        <w:tabs>
          <w:tab w:val="left" w:pos="3630"/>
        </w:tabs>
        <w:jc w:val="center"/>
        <w:rPr>
          <w:rFonts w:ascii="Times New Roman" w:hAnsi="Times New Roman" w:cs="Times New Roman"/>
          <w:b/>
          <w:color w:val="auto"/>
          <w:sz w:val="32"/>
          <w:lang w:eastAsia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Laboratoriya</w:t>
      </w:r>
      <w:proofErr w:type="spellEnd"/>
      <w:r>
        <w:rPr>
          <w:rFonts w:ascii="Times New Roman" w:hAnsi="Times New Roman" w:cs="Times New Roman"/>
          <w:b/>
          <w:color w:val="auto"/>
          <w:sz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ishi</w:t>
      </w:r>
      <w:proofErr w:type="spellEnd"/>
      <w:r>
        <w:rPr>
          <w:rFonts w:ascii="Times New Roman" w:hAnsi="Times New Roman" w:cs="Times New Roman"/>
          <w:b/>
          <w:color w:val="auto"/>
          <w:sz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uchun</w:t>
      </w:r>
      <w:proofErr w:type="spellEnd"/>
      <w:r>
        <w:rPr>
          <w:rFonts w:ascii="Times New Roman" w:hAnsi="Times New Roman" w:cs="Times New Roman"/>
          <w:b/>
          <w:color w:val="auto"/>
          <w:sz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2"/>
          <w:lang w:eastAsia="ru-RU"/>
        </w:rPr>
        <w:t>topshiriqlar</w:t>
      </w:r>
      <w:proofErr w:type="spellEnd"/>
    </w:p>
    <w:p w14:paraId="2934A36E" w14:textId="77777777" w:rsidR="008D1A73" w:rsidRPr="00E046E7" w:rsidRDefault="00F07B00" w:rsidP="006E40B8">
      <w:pPr>
        <w:pStyle w:val="af2"/>
        <w:numPr>
          <w:ilvl w:val="0"/>
          <w:numId w:val="3"/>
        </w:numPr>
        <w:tabs>
          <w:tab w:val="left" w:pos="3630"/>
        </w:tabs>
        <w:jc w:val="both"/>
        <w:rPr>
          <w:rStyle w:val="fontstyle01"/>
          <w:b/>
          <w:color w:val="595959" w:themeColor="text1" w:themeTint="A6"/>
          <w:sz w:val="56"/>
          <w:szCs w:val="20"/>
          <w:lang w:eastAsia="ru-RU"/>
        </w:rPr>
      </w:pPr>
      <w:proofErr w:type="spellStart"/>
      <w:r>
        <w:rPr>
          <w:rStyle w:val="fontstyle01"/>
          <w:sz w:val="28"/>
        </w:rPr>
        <w:t>Ketma</w:t>
      </w:r>
      <w:r w:rsidRPr="00F07B00">
        <w:rPr>
          <w:rStyle w:val="fontstyle01"/>
          <w:sz w:val="28"/>
        </w:rPr>
        <w:t>-</w:t>
      </w:r>
      <w:r>
        <w:rPr>
          <w:rStyle w:val="fontstyle01"/>
          <w:sz w:val="28"/>
        </w:rPr>
        <w:t>ketlikning</w:t>
      </w:r>
      <w:proofErr w:type="spellEnd"/>
      <w:r w:rsidRPr="00F07B00">
        <w:rPr>
          <w:rStyle w:val="fontstyle01"/>
          <w:sz w:val="28"/>
        </w:rPr>
        <w:t xml:space="preserve"> </w:t>
      </w:r>
      <w:proofErr w:type="spellStart"/>
      <w:r>
        <w:rPr>
          <w:rStyle w:val="fontstyle01"/>
          <w:sz w:val="28"/>
        </w:rPr>
        <w:t>yig</w:t>
      </w:r>
      <w:r w:rsidRPr="00F07B00">
        <w:rPr>
          <w:rStyle w:val="fontstyle01"/>
          <w:sz w:val="28"/>
        </w:rPr>
        <w:t>’</w:t>
      </w:r>
      <w:r>
        <w:rPr>
          <w:rStyle w:val="fontstyle01"/>
          <w:sz w:val="28"/>
        </w:rPr>
        <w:t>indisini</w:t>
      </w:r>
      <w:proofErr w:type="spellEnd"/>
      <w:r w:rsidRPr="00F07B00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toping</w:t>
      </w:r>
      <w:r w:rsidR="007F3A5B" w:rsidRPr="00F07B00">
        <w:rPr>
          <w:rStyle w:val="fontstyle01"/>
          <w:sz w:val="28"/>
        </w:rPr>
        <w:t xml:space="preserve"> </w:t>
      </w:r>
      <m:oMath>
        <m:r>
          <w:rPr>
            <w:rStyle w:val="fontstyle01"/>
            <w:rFonts w:ascii="Cambria Math" w:hAnsi="Cambria Math"/>
            <w:sz w:val="28"/>
          </w:rPr>
          <m:t>S=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naryPr>
          <m:sub>
            <m:r>
              <w:rPr>
                <w:rStyle w:val="fontstyle01"/>
                <w:rFonts w:ascii="Cambria Math" w:hAnsi="Cambria Math"/>
                <w:sz w:val="28"/>
                <w:lang w:val="ru-RU"/>
              </w:rPr>
              <m:t>i</m:t>
            </m:r>
            <m:r>
              <w:rPr>
                <w:rStyle w:val="fontstyle01"/>
                <w:rFonts w:ascii="Cambria Math" w:hAnsi="Cambria Math"/>
                <w:sz w:val="28"/>
              </w:rPr>
              <m:t>=1</m:t>
            </m:r>
          </m:sub>
          <m:sup>
            <m:r>
              <w:rPr>
                <w:rStyle w:val="fontstyle01"/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Style w:val="fontstyle01"/>
                    <w:rFonts w:ascii="Cambria Math" w:hAnsi="Cambria Math"/>
                    <w:i/>
                    <w:sz w:val="28"/>
                    <w:lang w:val="ru-RU"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Style w:val="fontstyle01"/>
                    <w:rFonts w:ascii="Cambria Math" w:hAnsi="Cambria Math"/>
                    <w:sz w:val="28"/>
                    <w:lang w:val="ru-RU"/>
                  </w:rPr>
                  <m:t>i</m:t>
                </m:r>
              </m:den>
            </m:f>
          </m:e>
        </m:nary>
        <m:r>
          <m:rPr>
            <m:sty m:val="p"/>
          </m:rPr>
          <w:rPr>
            <w:rStyle w:val="fontstyle01"/>
            <w:rFonts w:ascii="Cambria Math" w:eastAsiaTheme="minorEastAsia" w:hAnsi="Cambria Math"/>
            <w:sz w:val="28"/>
          </w:rPr>
          <m:t>=1+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</w:rPr>
              <m:t>2</m:t>
            </m:r>
          </m:den>
        </m:f>
        <m:r>
          <w:rPr>
            <w:rStyle w:val="fontstyle01"/>
            <w:rFonts w:ascii="Cambria Math" w:hAnsi="Cambria Math"/>
            <w:sz w:val="28"/>
          </w:rPr>
          <m:t>+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</w:rPr>
              <m:t>3</m:t>
            </m:r>
          </m:den>
        </m:f>
        <m:r>
          <w:rPr>
            <w:rStyle w:val="fontstyle01"/>
            <w:rFonts w:ascii="Cambria Math" w:hAnsi="Cambria Math"/>
            <w:sz w:val="28"/>
          </w:rPr>
          <m:t>+…</m:t>
        </m:r>
      </m:oMath>
      <w:r w:rsidR="008D1A73" w:rsidRPr="00F07B00">
        <w:rPr>
          <w:rStyle w:val="fontstyle01"/>
          <w:sz w:val="28"/>
        </w:rPr>
        <w:t>;</w:t>
      </w:r>
      <w:r w:rsidR="007F3A5B" w:rsidRPr="00F07B00">
        <w:rPr>
          <w:rStyle w:val="fontstyle01"/>
          <w:sz w:val="28"/>
        </w:rPr>
        <w:t xml:space="preserve"> </w:t>
      </w:r>
      <w:proofErr w:type="spellStart"/>
      <w:r>
        <w:rPr>
          <w:rStyle w:val="fontstyle01"/>
          <w:sz w:val="28"/>
        </w:rPr>
        <w:t>Sikl</w:t>
      </w:r>
      <w:proofErr w:type="spellEnd"/>
      <w:r>
        <w:rPr>
          <w:rStyle w:val="fontstyle01"/>
          <w:sz w:val="28"/>
        </w:rPr>
        <w:t xml:space="preserve"> </w:t>
      </w:r>
      <w:proofErr w:type="spellStart"/>
      <w:r>
        <w:rPr>
          <w:rStyle w:val="fontstyle01"/>
          <w:sz w:val="28"/>
        </w:rPr>
        <w:t>takrorlanishi</w:t>
      </w:r>
      <w:proofErr w:type="spellEnd"/>
      <w:r>
        <w:rPr>
          <w:rStyle w:val="fontstyle01"/>
          <w:sz w:val="28"/>
        </w:rPr>
        <w:t xml:space="preserve"> </w:t>
      </w:r>
      <w:r w:rsidR="007F3A5B">
        <w:rPr>
          <w:rStyle w:val="fontstyle01"/>
          <w:sz w:val="28"/>
          <w:lang w:val="uz-Cyrl-UZ"/>
        </w:rPr>
        <w:t xml:space="preserve"> 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</w:rPr>
              <m:t>n+1</m:t>
            </m:r>
          </m:den>
        </m:f>
        <m:r>
          <w:rPr>
            <w:rStyle w:val="fontstyle01"/>
            <w:rFonts w:ascii="Cambria Math" w:hAnsi="Cambria Math"/>
            <w:sz w:val="28"/>
          </w:rPr>
          <m:t>-</m:t>
        </m:r>
        <m:f>
          <m:fPr>
            <m:ctrlPr>
              <w:rPr>
                <w:rStyle w:val="fontstyle01"/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  <w:sz w:val="28"/>
                <w:lang w:val="ru-RU"/>
              </w:rPr>
              <m:t>n</m:t>
            </m:r>
          </m:den>
        </m:f>
        <m:r>
          <w:rPr>
            <w:rStyle w:val="fontstyle01"/>
            <w:rFonts w:ascii="Cambria Math" w:hAnsi="Cambria Math"/>
            <w:sz w:val="28"/>
          </w:rPr>
          <m:t>&lt;0.0001</m:t>
        </m:r>
      </m:oMath>
      <w:r w:rsidR="007F3A5B" w:rsidRPr="00F07B00">
        <w:rPr>
          <w:rStyle w:val="fontstyle01"/>
          <w:rFonts w:eastAsiaTheme="minorEastAsia"/>
          <w:sz w:val="28"/>
        </w:rPr>
        <w:t xml:space="preserve">. </w:t>
      </w:r>
      <w:proofErr w:type="spellStart"/>
      <w:r>
        <w:rPr>
          <w:rStyle w:val="fontstyle01"/>
          <w:rFonts w:eastAsiaTheme="minorEastAsia"/>
          <w:sz w:val="28"/>
        </w:rPr>
        <w:t>Algoritm</w:t>
      </w:r>
      <w:proofErr w:type="spellEnd"/>
      <w:r>
        <w:rPr>
          <w:rStyle w:val="fontstyle01"/>
          <w:rFonts w:eastAsiaTheme="minorEastAsia"/>
          <w:sz w:val="28"/>
        </w:rPr>
        <w:t xml:space="preserve"> </w:t>
      </w:r>
      <w:proofErr w:type="spellStart"/>
      <w:r>
        <w:rPr>
          <w:rStyle w:val="fontstyle01"/>
          <w:rFonts w:eastAsiaTheme="minorEastAsia"/>
          <w:sz w:val="28"/>
        </w:rPr>
        <w:t>samaradorligini</w:t>
      </w:r>
      <w:proofErr w:type="spellEnd"/>
      <w:r>
        <w:rPr>
          <w:rStyle w:val="fontstyle01"/>
          <w:rFonts w:eastAsiaTheme="minorEastAsia"/>
          <w:sz w:val="28"/>
        </w:rPr>
        <w:t xml:space="preserve"> </w:t>
      </w:r>
      <w:proofErr w:type="spellStart"/>
      <w:r>
        <w:rPr>
          <w:rStyle w:val="fontstyle01"/>
          <w:rFonts w:eastAsiaTheme="minorEastAsia"/>
          <w:sz w:val="28"/>
        </w:rPr>
        <w:t>baholang</w:t>
      </w:r>
      <w:proofErr w:type="spellEnd"/>
      <w:r w:rsidR="007F3A5B" w:rsidRPr="00F07B00">
        <w:rPr>
          <w:rStyle w:val="fontstyle01"/>
          <w:rFonts w:eastAsiaTheme="minorEastAsia"/>
          <w:sz w:val="28"/>
        </w:rPr>
        <w:t>.</w:t>
      </w:r>
    </w:p>
    <w:p w14:paraId="636E8E12" w14:textId="77777777" w:rsidR="00E046E7" w:rsidRPr="00F07B00" w:rsidRDefault="00E046E7" w:rsidP="006E40B8">
      <w:pPr>
        <w:pStyle w:val="af2"/>
        <w:numPr>
          <w:ilvl w:val="0"/>
          <w:numId w:val="3"/>
        </w:numPr>
        <w:tabs>
          <w:tab w:val="left" w:pos="3630"/>
        </w:tabs>
        <w:jc w:val="both"/>
        <w:rPr>
          <w:rStyle w:val="fontstyle01"/>
          <w:b/>
          <w:color w:val="595959" w:themeColor="text1" w:themeTint="A6"/>
          <w:sz w:val="56"/>
          <w:szCs w:val="20"/>
          <w:lang w:eastAsia="ru-RU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 ta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kvadrat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matritsa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berilgan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Ularning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auto"/>
          <w:sz w:val="28"/>
          <w:szCs w:val="28"/>
        </w:rPr>
        <w:t>yig’indisini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toppish</w:t>
      </w:r>
      <w:proofErr w:type="gram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algoritmini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toping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uni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samaradorligini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baholang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234D43F3" w14:textId="77777777" w:rsidR="00F87E2D" w:rsidRPr="00F07B00" w:rsidRDefault="00F07B00" w:rsidP="00E046E7">
      <w:pPr>
        <w:tabs>
          <w:tab w:val="left" w:pos="720"/>
        </w:tabs>
        <w:spacing w:before="0" w:after="0"/>
        <w:ind w:left="360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F07B00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3.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n o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’lchamli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kvadrat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matritsa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berilgan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Uning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teskari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matritsasini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toppish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algoritmini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toping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va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uni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samaradorligini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baholang</w:t>
      </w:r>
      <w:proofErr w:type="spellEnd"/>
      <w:r w:rsidR="00E046E7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sectPr w:rsidR="00F87E2D" w:rsidRPr="00F07B00" w:rsidSect="0056086E">
      <w:footerReference w:type="default" r:id="rId13"/>
      <w:footerReference w:type="first" r:id="rId14"/>
      <w:pgSz w:w="12240" w:h="15840" w:code="1"/>
      <w:pgMar w:top="900" w:right="1080" w:bottom="90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C413" w14:textId="77777777" w:rsidR="00704DF1" w:rsidRDefault="00704DF1">
      <w:pPr>
        <w:spacing w:before="0" w:after="0" w:line="240" w:lineRule="auto"/>
      </w:pPr>
      <w:r>
        <w:separator/>
      </w:r>
    </w:p>
  </w:endnote>
  <w:endnote w:type="continuationSeparator" w:id="0">
    <w:p w14:paraId="09F59141" w14:textId="77777777" w:rsidR="00704DF1" w:rsidRDefault="00704D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F1D97" w14:textId="77777777" w:rsidR="00585026" w:rsidRPr="00806E93" w:rsidRDefault="00585026" w:rsidP="00806E93">
    <w:pPr>
      <w:pStyle w:val="a5"/>
    </w:pPr>
    <w:r>
      <w:rPr>
        <w:lang w:val="uz-Cyrl-UZ"/>
      </w:rPr>
      <w:tab/>
    </w:r>
    <w:proofErr w:type="spellStart"/>
    <w:r w:rsidR="005B5A8D">
      <w:rPr>
        <w:rFonts w:ascii="Times New Roman" w:hAnsi="Times New Roman" w:cs="Times New Roman"/>
        <w:sz w:val="28"/>
        <w:szCs w:val="28"/>
      </w:rPr>
      <w:t>Laboratoriya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B5A8D">
      <w:rPr>
        <w:rFonts w:ascii="Times New Roman" w:hAnsi="Times New Roman" w:cs="Times New Roman"/>
        <w:sz w:val="28"/>
        <w:szCs w:val="28"/>
      </w:rPr>
      <w:t>mashg’uloti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2.1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4AF43" w14:textId="77777777" w:rsidR="00585026" w:rsidRPr="005B5A8D" w:rsidRDefault="00585026" w:rsidP="00F2445B">
    <w:pPr>
      <w:pStyle w:val="a5"/>
      <w:pBdr>
        <w:left w:val="single" w:sz="2" w:space="1" w:color="FFFFFF" w:themeColor="background1"/>
      </w:pBdr>
      <w:rPr>
        <w:rFonts w:ascii="Times New Roman" w:hAnsi="Times New Roman" w:cs="Times New Roman"/>
        <w:sz w:val="28"/>
        <w:szCs w:val="28"/>
      </w:rPr>
    </w:pPr>
    <w:r>
      <w:rPr>
        <w:lang w:val="uz-Cyrl-UZ"/>
      </w:rPr>
      <w:tab/>
    </w:r>
    <w:r>
      <w:rPr>
        <w:lang w:val="uz-Cyrl-UZ"/>
      </w:rPr>
      <w:tab/>
    </w:r>
    <w:proofErr w:type="spellStart"/>
    <w:r w:rsidR="005B5A8D">
      <w:rPr>
        <w:rFonts w:ascii="Times New Roman" w:hAnsi="Times New Roman" w:cs="Times New Roman"/>
        <w:sz w:val="28"/>
        <w:szCs w:val="28"/>
      </w:rPr>
      <w:t>Laboratoriya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B5A8D">
      <w:rPr>
        <w:rFonts w:ascii="Times New Roman" w:hAnsi="Times New Roman" w:cs="Times New Roman"/>
        <w:sz w:val="28"/>
        <w:szCs w:val="28"/>
      </w:rPr>
      <w:t>mashg’uloti</w:t>
    </w:r>
    <w:proofErr w:type="spellEnd"/>
    <w:r w:rsidR="005B5A8D">
      <w:rPr>
        <w:rFonts w:ascii="Times New Roman" w:hAnsi="Times New Roman" w:cs="Times New Roman"/>
        <w:sz w:val="28"/>
        <w:szCs w:val="28"/>
      </w:rPr>
      <w:t xml:space="preserve">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00413" w14:textId="77777777" w:rsidR="00704DF1" w:rsidRDefault="00704DF1">
      <w:pPr>
        <w:spacing w:before="0" w:after="0" w:line="240" w:lineRule="auto"/>
      </w:pPr>
      <w:r>
        <w:separator/>
      </w:r>
    </w:p>
  </w:footnote>
  <w:footnote w:type="continuationSeparator" w:id="0">
    <w:p w14:paraId="392B4B90" w14:textId="77777777" w:rsidR="00704DF1" w:rsidRDefault="00704D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7F51"/>
    <w:multiLevelType w:val="hybridMultilevel"/>
    <w:tmpl w:val="30767BE6"/>
    <w:lvl w:ilvl="0" w:tplc="2F54F3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94EB8"/>
    <w:multiLevelType w:val="hybridMultilevel"/>
    <w:tmpl w:val="3F68E8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3747E"/>
    <w:multiLevelType w:val="hybridMultilevel"/>
    <w:tmpl w:val="B5C8715C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8992841"/>
    <w:multiLevelType w:val="hybridMultilevel"/>
    <w:tmpl w:val="461AAE9C"/>
    <w:lvl w:ilvl="0" w:tplc="377A9D26">
      <w:start w:val="1"/>
      <w:numFmt w:val="decimal"/>
      <w:lvlText w:val="%1."/>
      <w:lvlJc w:val="left"/>
      <w:pPr>
        <w:ind w:left="333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" w15:restartNumberingAfterBreak="0">
    <w:nsid w:val="2EDF6042"/>
    <w:multiLevelType w:val="hybridMultilevel"/>
    <w:tmpl w:val="939AE9C8"/>
    <w:lvl w:ilvl="0" w:tplc="50347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8080" w:themeColor="background1" w:themeShade="8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22EEF"/>
    <w:multiLevelType w:val="hybridMultilevel"/>
    <w:tmpl w:val="461AAE9C"/>
    <w:lvl w:ilvl="0" w:tplc="377A9D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E"/>
    <w:multiLevelType w:val="hybridMultilevel"/>
    <w:tmpl w:val="49A0F212"/>
    <w:lvl w:ilvl="0" w:tplc="530C66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162DB7"/>
    <w:multiLevelType w:val="hybridMultilevel"/>
    <w:tmpl w:val="2814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2E1A"/>
    <w:multiLevelType w:val="hybridMultilevel"/>
    <w:tmpl w:val="4DB47E9A"/>
    <w:lvl w:ilvl="0" w:tplc="462EA3A2">
      <w:start w:val="1"/>
      <w:numFmt w:val="decimal"/>
      <w:lvlText w:val="%1."/>
      <w:lvlJc w:val="left"/>
      <w:pPr>
        <w:ind w:left="450" w:hanging="360"/>
      </w:pPr>
      <w:rPr>
        <w:rFonts w:eastAsiaTheme="minorHAnsi" w:hint="default"/>
        <w:color w:val="auto"/>
        <w:sz w:val="32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4E65BCB"/>
    <w:multiLevelType w:val="hybridMultilevel"/>
    <w:tmpl w:val="CEE49AD0"/>
    <w:lvl w:ilvl="0" w:tplc="8A406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356B4"/>
    <w:multiLevelType w:val="hybridMultilevel"/>
    <w:tmpl w:val="65DC41F8"/>
    <w:lvl w:ilvl="0" w:tplc="2F54F3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6845"/>
    <w:multiLevelType w:val="hybridMultilevel"/>
    <w:tmpl w:val="6172BF8A"/>
    <w:lvl w:ilvl="0" w:tplc="2D00B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95959" w:themeColor="text1" w:themeTint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7D1"/>
    <w:rsid w:val="000022FB"/>
    <w:rsid w:val="00002A12"/>
    <w:rsid w:val="00003916"/>
    <w:rsid w:val="00016637"/>
    <w:rsid w:val="00020385"/>
    <w:rsid w:val="000276D0"/>
    <w:rsid w:val="00034EB1"/>
    <w:rsid w:val="00053A9D"/>
    <w:rsid w:val="00056B46"/>
    <w:rsid w:val="00056CBA"/>
    <w:rsid w:val="00056D01"/>
    <w:rsid w:val="000579B2"/>
    <w:rsid w:val="00057F98"/>
    <w:rsid w:val="00061B97"/>
    <w:rsid w:val="000775AF"/>
    <w:rsid w:val="00085AB5"/>
    <w:rsid w:val="0008771B"/>
    <w:rsid w:val="00094B04"/>
    <w:rsid w:val="00095AEB"/>
    <w:rsid w:val="000A115C"/>
    <w:rsid w:val="000A2302"/>
    <w:rsid w:val="000A2F78"/>
    <w:rsid w:val="000A50E0"/>
    <w:rsid w:val="000B5A55"/>
    <w:rsid w:val="000B62A2"/>
    <w:rsid w:val="000C0DE5"/>
    <w:rsid w:val="000C6351"/>
    <w:rsid w:val="000D41FB"/>
    <w:rsid w:val="000E1ED6"/>
    <w:rsid w:val="000E5500"/>
    <w:rsid w:val="000F0465"/>
    <w:rsid w:val="000F1522"/>
    <w:rsid w:val="000F1977"/>
    <w:rsid w:val="000F240F"/>
    <w:rsid w:val="00112D2C"/>
    <w:rsid w:val="00116A0B"/>
    <w:rsid w:val="0012366F"/>
    <w:rsid w:val="001302B6"/>
    <w:rsid w:val="00136C52"/>
    <w:rsid w:val="00143ABE"/>
    <w:rsid w:val="0014609E"/>
    <w:rsid w:val="00153701"/>
    <w:rsid w:val="00160953"/>
    <w:rsid w:val="00161CAA"/>
    <w:rsid w:val="00165AE3"/>
    <w:rsid w:val="00181D71"/>
    <w:rsid w:val="001930C1"/>
    <w:rsid w:val="00193565"/>
    <w:rsid w:val="001A49ED"/>
    <w:rsid w:val="001A7824"/>
    <w:rsid w:val="001C327F"/>
    <w:rsid w:val="001D0EF7"/>
    <w:rsid w:val="001D5448"/>
    <w:rsid w:val="001E37CA"/>
    <w:rsid w:val="001E6499"/>
    <w:rsid w:val="001E6ECB"/>
    <w:rsid w:val="001E7BF5"/>
    <w:rsid w:val="001F042B"/>
    <w:rsid w:val="001F286C"/>
    <w:rsid w:val="001F4A34"/>
    <w:rsid w:val="00201851"/>
    <w:rsid w:val="00201EFD"/>
    <w:rsid w:val="00203C68"/>
    <w:rsid w:val="0020415A"/>
    <w:rsid w:val="00204C7C"/>
    <w:rsid w:val="00206352"/>
    <w:rsid w:val="00212FE0"/>
    <w:rsid w:val="00221D7F"/>
    <w:rsid w:val="00230F6B"/>
    <w:rsid w:val="00244BAF"/>
    <w:rsid w:val="00245EE4"/>
    <w:rsid w:val="00247B99"/>
    <w:rsid w:val="002504EC"/>
    <w:rsid w:val="00257319"/>
    <w:rsid w:val="0026306F"/>
    <w:rsid w:val="00263D56"/>
    <w:rsid w:val="002677A0"/>
    <w:rsid w:val="00271EFC"/>
    <w:rsid w:val="002728A2"/>
    <w:rsid w:val="00273B18"/>
    <w:rsid w:val="00273F33"/>
    <w:rsid w:val="00280004"/>
    <w:rsid w:val="00281FF5"/>
    <w:rsid w:val="00290BA3"/>
    <w:rsid w:val="002947CA"/>
    <w:rsid w:val="0029749E"/>
    <w:rsid w:val="002B27A3"/>
    <w:rsid w:val="002B6448"/>
    <w:rsid w:val="002C3942"/>
    <w:rsid w:val="002C695B"/>
    <w:rsid w:val="002D0060"/>
    <w:rsid w:val="002D67CB"/>
    <w:rsid w:val="002F646D"/>
    <w:rsid w:val="00300320"/>
    <w:rsid w:val="00302559"/>
    <w:rsid w:val="003057FB"/>
    <w:rsid w:val="0030762F"/>
    <w:rsid w:val="00307DF3"/>
    <w:rsid w:val="00321FF6"/>
    <w:rsid w:val="00322C50"/>
    <w:rsid w:val="003232E2"/>
    <w:rsid w:val="003235F0"/>
    <w:rsid w:val="003239AC"/>
    <w:rsid w:val="00327EE7"/>
    <w:rsid w:val="00330329"/>
    <w:rsid w:val="0033035E"/>
    <w:rsid w:val="00334AD5"/>
    <w:rsid w:val="003356CC"/>
    <w:rsid w:val="00341320"/>
    <w:rsid w:val="00352AF4"/>
    <w:rsid w:val="00354FE3"/>
    <w:rsid w:val="0035725B"/>
    <w:rsid w:val="0037082F"/>
    <w:rsid w:val="00370C57"/>
    <w:rsid w:val="003740A5"/>
    <w:rsid w:val="00375B77"/>
    <w:rsid w:val="00380576"/>
    <w:rsid w:val="003815E1"/>
    <w:rsid w:val="00391BAE"/>
    <w:rsid w:val="00395565"/>
    <w:rsid w:val="00397036"/>
    <w:rsid w:val="003A30F9"/>
    <w:rsid w:val="003A44E8"/>
    <w:rsid w:val="003A4E46"/>
    <w:rsid w:val="003A5AA7"/>
    <w:rsid w:val="003A6D28"/>
    <w:rsid w:val="003A743A"/>
    <w:rsid w:val="003B06A9"/>
    <w:rsid w:val="003C5A7B"/>
    <w:rsid w:val="003C5B20"/>
    <w:rsid w:val="003D2503"/>
    <w:rsid w:val="003D6FFB"/>
    <w:rsid w:val="003D7BD0"/>
    <w:rsid w:val="003E64BC"/>
    <w:rsid w:val="003E71A1"/>
    <w:rsid w:val="003F2443"/>
    <w:rsid w:val="003F524E"/>
    <w:rsid w:val="004070FB"/>
    <w:rsid w:val="004143E6"/>
    <w:rsid w:val="00415169"/>
    <w:rsid w:val="00417AAC"/>
    <w:rsid w:val="00424029"/>
    <w:rsid w:val="0042652A"/>
    <w:rsid w:val="004376A6"/>
    <w:rsid w:val="0045282E"/>
    <w:rsid w:val="004631BB"/>
    <w:rsid w:val="00470973"/>
    <w:rsid w:val="00470AC3"/>
    <w:rsid w:val="00471F79"/>
    <w:rsid w:val="004739EB"/>
    <w:rsid w:val="004751B0"/>
    <w:rsid w:val="00486E61"/>
    <w:rsid w:val="0049547F"/>
    <w:rsid w:val="00497BAF"/>
    <w:rsid w:val="004A0E5D"/>
    <w:rsid w:val="004A1655"/>
    <w:rsid w:val="004A6CA0"/>
    <w:rsid w:val="004B2A23"/>
    <w:rsid w:val="004B2DC3"/>
    <w:rsid w:val="004B3346"/>
    <w:rsid w:val="004B40E4"/>
    <w:rsid w:val="004B66CA"/>
    <w:rsid w:val="004B723C"/>
    <w:rsid w:val="004C5154"/>
    <w:rsid w:val="004E38AA"/>
    <w:rsid w:val="004E70FD"/>
    <w:rsid w:val="004F37F0"/>
    <w:rsid w:val="004F4B53"/>
    <w:rsid w:val="00500860"/>
    <w:rsid w:val="00507D35"/>
    <w:rsid w:val="0051287F"/>
    <w:rsid w:val="00517CC8"/>
    <w:rsid w:val="00520A94"/>
    <w:rsid w:val="00522222"/>
    <w:rsid w:val="0052259B"/>
    <w:rsid w:val="00525C0E"/>
    <w:rsid w:val="00527DC1"/>
    <w:rsid w:val="00531366"/>
    <w:rsid w:val="005349EE"/>
    <w:rsid w:val="005363ED"/>
    <w:rsid w:val="00537BA8"/>
    <w:rsid w:val="00537BFF"/>
    <w:rsid w:val="00547380"/>
    <w:rsid w:val="00552190"/>
    <w:rsid w:val="00552DD2"/>
    <w:rsid w:val="005550C5"/>
    <w:rsid w:val="0055532A"/>
    <w:rsid w:val="005563F9"/>
    <w:rsid w:val="0056086E"/>
    <w:rsid w:val="005724EA"/>
    <w:rsid w:val="00584ECF"/>
    <w:rsid w:val="00585026"/>
    <w:rsid w:val="00590557"/>
    <w:rsid w:val="005917D3"/>
    <w:rsid w:val="00594039"/>
    <w:rsid w:val="00595B72"/>
    <w:rsid w:val="005969C8"/>
    <w:rsid w:val="005A4AA3"/>
    <w:rsid w:val="005A78CD"/>
    <w:rsid w:val="005B5A8D"/>
    <w:rsid w:val="005B7594"/>
    <w:rsid w:val="005D28D8"/>
    <w:rsid w:val="005D6859"/>
    <w:rsid w:val="005E0A31"/>
    <w:rsid w:val="005E46B9"/>
    <w:rsid w:val="005E54F0"/>
    <w:rsid w:val="005F0B83"/>
    <w:rsid w:val="005F3C9D"/>
    <w:rsid w:val="005F71CE"/>
    <w:rsid w:val="00614B0A"/>
    <w:rsid w:val="006177BD"/>
    <w:rsid w:val="00620931"/>
    <w:rsid w:val="00620A89"/>
    <w:rsid w:val="00622645"/>
    <w:rsid w:val="00630900"/>
    <w:rsid w:val="006349F1"/>
    <w:rsid w:val="00634F0E"/>
    <w:rsid w:val="00640165"/>
    <w:rsid w:val="00660634"/>
    <w:rsid w:val="00667441"/>
    <w:rsid w:val="006703EA"/>
    <w:rsid w:val="00673836"/>
    <w:rsid w:val="0068302C"/>
    <w:rsid w:val="006961FC"/>
    <w:rsid w:val="0069752E"/>
    <w:rsid w:val="006A6431"/>
    <w:rsid w:val="006B00D6"/>
    <w:rsid w:val="006B1C4C"/>
    <w:rsid w:val="006B6C4B"/>
    <w:rsid w:val="006C4762"/>
    <w:rsid w:val="006C4DAC"/>
    <w:rsid w:val="006D017D"/>
    <w:rsid w:val="006D3DBD"/>
    <w:rsid w:val="006D3F47"/>
    <w:rsid w:val="006D5136"/>
    <w:rsid w:val="006D6051"/>
    <w:rsid w:val="006D7C85"/>
    <w:rsid w:val="006E3FA4"/>
    <w:rsid w:val="006E40B8"/>
    <w:rsid w:val="006E4665"/>
    <w:rsid w:val="006E61A4"/>
    <w:rsid w:val="006F4C55"/>
    <w:rsid w:val="00704DF1"/>
    <w:rsid w:val="007065F7"/>
    <w:rsid w:val="007103A6"/>
    <w:rsid w:val="00710641"/>
    <w:rsid w:val="00714347"/>
    <w:rsid w:val="00717876"/>
    <w:rsid w:val="007179F2"/>
    <w:rsid w:val="007233BC"/>
    <w:rsid w:val="00723A08"/>
    <w:rsid w:val="00727708"/>
    <w:rsid w:val="007436B5"/>
    <w:rsid w:val="00747CE0"/>
    <w:rsid w:val="00751439"/>
    <w:rsid w:val="00756406"/>
    <w:rsid w:val="00757943"/>
    <w:rsid w:val="00757B1C"/>
    <w:rsid w:val="00760583"/>
    <w:rsid w:val="00760BD6"/>
    <w:rsid w:val="007612CF"/>
    <w:rsid w:val="0077050C"/>
    <w:rsid w:val="007813BC"/>
    <w:rsid w:val="00785A71"/>
    <w:rsid w:val="00787572"/>
    <w:rsid w:val="007946C3"/>
    <w:rsid w:val="0079495A"/>
    <w:rsid w:val="00795DFF"/>
    <w:rsid w:val="007C0D40"/>
    <w:rsid w:val="007D0030"/>
    <w:rsid w:val="007D0D8C"/>
    <w:rsid w:val="007D1D5E"/>
    <w:rsid w:val="007D2CA4"/>
    <w:rsid w:val="007D2F59"/>
    <w:rsid w:val="007E46CB"/>
    <w:rsid w:val="007E54BC"/>
    <w:rsid w:val="007E6ADF"/>
    <w:rsid w:val="007F2BC9"/>
    <w:rsid w:val="007F3A5B"/>
    <w:rsid w:val="007F5BCA"/>
    <w:rsid w:val="00800741"/>
    <w:rsid w:val="00801553"/>
    <w:rsid w:val="00806E93"/>
    <w:rsid w:val="0081315E"/>
    <w:rsid w:val="00822F08"/>
    <w:rsid w:val="0082382A"/>
    <w:rsid w:val="008264AF"/>
    <w:rsid w:val="00827B66"/>
    <w:rsid w:val="008330D8"/>
    <w:rsid w:val="008467F9"/>
    <w:rsid w:val="00847F72"/>
    <w:rsid w:val="0085225B"/>
    <w:rsid w:val="00857BF6"/>
    <w:rsid w:val="00862111"/>
    <w:rsid w:val="00862377"/>
    <w:rsid w:val="00867145"/>
    <w:rsid w:val="00870DD0"/>
    <w:rsid w:val="00877628"/>
    <w:rsid w:val="00886EC5"/>
    <w:rsid w:val="00892DA6"/>
    <w:rsid w:val="00895C97"/>
    <w:rsid w:val="008965BF"/>
    <w:rsid w:val="00896E51"/>
    <w:rsid w:val="0089708B"/>
    <w:rsid w:val="008A058A"/>
    <w:rsid w:val="008A1A3F"/>
    <w:rsid w:val="008B4A47"/>
    <w:rsid w:val="008C3E57"/>
    <w:rsid w:val="008D1A73"/>
    <w:rsid w:val="008D4423"/>
    <w:rsid w:val="008D79D6"/>
    <w:rsid w:val="0090025F"/>
    <w:rsid w:val="00913259"/>
    <w:rsid w:val="009133B9"/>
    <w:rsid w:val="00922D20"/>
    <w:rsid w:val="00925E07"/>
    <w:rsid w:val="009447E0"/>
    <w:rsid w:val="00946EC4"/>
    <w:rsid w:val="00955780"/>
    <w:rsid w:val="009564D1"/>
    <w:rsid w:val="00960CDC"/>
    <w:rsid w:val="0096698D"/>
    <w:rsid w:val="00981DCC"/>
    <w:rsid w:val="009A1FE1"/>
    <w:rsid w:val="009A5718"/>
    <w:rsid w:val="009B0858"/>
    <w:rsid w:val="009B4755"/>
    <w:rsid w:val="009B58D8"/>
    <w:rsid w:val="009B6EB3"/>
    <w:rsid w:val="009C7B49"/>
    <w:rsid w:val="009D0E98"/>
    <w:rsid w:val="009D43C1"/>
    <w:rsid w:val="009D5934"/>
    <w:rsid w:val="009E2FA0"/>
    <w:rsid w:val="009E797A"/>
    <w:rsid w:val="009F00EB"/>
    <w:rsid w:val="009F0572"/>
    <w:rsid w:val="009F49C4"/>
    <w:rsid w:val="009F511D"/>
    <w:rsid w:val="009F7B6C"/>
    <w:rsid w:val="00A1244D"/>
    <w:rsid w:val="00A14F70"/>
    <w:rsid w:val="00A21E2A"/>
    <w:rsid w:val="00A22E44"/>
    <w:rsid w:val="00A3225F"/>
    <w:rsid w:val="00A40D8A"/>
    <w:rsid w:val="00A42623"/>
    <w:rsid w:val="00A52833"/>
    <w:rsid w:val="00A5557F"/>
    <w:rsid w:val="00A61BDD"/>
    <w:rsid w:val="00A6376A"/>
    <w:rsid w:val="00A67CA5"/>
    <w:rsid w:val="00A7295C"/>
    <w:rsid w:val="00A72BE6"/>
    <w:rsid w:val="00A7405D"/>
    <w:rsid w:val="00A7464A"/>
    <w:rsid w:val="00A8357E"/>
    <w:rsid w:val="00A83B95"/>
    <w:rsid w:val="00A87D64"/>
    <w:rsid w:val="00A90B3D"/>
    <w:rsid w:val="00A93652"/>
    <w:rsid w:val="00A975FB"/>
    <w:rsid w:val="00AA1355"/>
    <w:rsid w:val="00AA5736"/>
    <w:rsid w:val="00AA63F8"/>
    <w:rsid w:val="00AA691A"/>
    <w:rsid w:val="00AB1141"/>
    <w:rsid w:val="00AC4178"/>
    <w:rsid w:val="00AC45D3"/>
    <w:rsid w:val="00AC7561"/>
    <w:rsid w:val="00AD3CE6"/>
    <w:rsid w:val="00AE4E8E"/>
    <w:rsid w:val="00AF0D72"/>
    <w:rsid w:val="00AF5465"/>
    <w:rsid w:val="00AF7746"/>
    <w:rsid w:val="00AF7F9C"/>
    <w:rsid w:val="00B01437"/>
    <w:rsid w:val="00B1034B"/>
    <w:rsid w:val="00B11216"/>
    <w:rsid w:val="00B115B3"/>
    <w:rsid w:val="00B12CA3"/>
    <w:rsid w:val="00B16F76"/>
    <w:rsid w:val="00B23187"/>
    <w:rsid w:val="00B23EB6"/>
    <w:rsid w:val="00B26E15"/>
    <w:rsid w:val="00B31CF4"/>
    <w:rsid w:val="00B36113"/>
    <w:rsid w:val="00B4323F"/>
    <w:rsid w:val="00B51787"/>
    <w:rsid w:val="00B54BDB"/>
    <w:rsid w:val="00B60917"/>
    <w:rsid w:val="00B62725"/>
    <w:rsid w:val="00B62D25"/>
    <w:rsid w:val="00B6480F"/>
    <w:rsid w:val="00B65F9A"/>
    <w:rsid w:val="00B77239"/>
    <w:rsid w:val="00B77A73"/>
    <w:rsid w:val="00B831D5"/>
    <w:rsid w:val="00B84C68"/>
    <w:rsid w:val="00BA11FD"/>
    <w:rsid w:val="00BA5C13"/>
    <w:rsid w:val="00BB0E80"/>
    <w:rsid w:val="00BB20C8"/>
    <w:rsid w:val="00BB5C98"/>
    <w:rsid w:val="00BC10BB"/>
    <w:rsid w:val="00BC62B2"/>
    <w:rsid w:val="00BC7240"/>
    <w:rsid w:val="00BD0CC9"/>
    <w:rsid w:val="00BD147D"/>
    <w:rsid w:val="00BD6E54"/>
    <w:rsid w:val="00BE110D"/>
    <w:rsid w:val="00BE6BAC"/>
    <w:rsid w:val="00BF2B8C"/>
    <w:rsid w:val="00BF7C33"/>
    <w:rsid w:val="00BF7F8D"/>
    <w:rsid w:val="00C00520"/>
    <w:rsid w:val="00C018BC"/>
    <w:rsid w:val="00C06238"/>
    <w:rsid w:val="00C07BF0"/>
    <w:rsid w:val="00C151CB"/>
    <w:rsid w:val="00C22F7B"/>
    <w:rsid w:val="00C23C3F"/>
    <w:rsid w:val="00C26BBB"/>
    <w:rsid w:val="00C27845"/>
    <w:rsid w:val="00C3389E"/>
    <w:rsid w:val="00C34083"/>
    <w:rsid w:val="00C40A49"/>
    <w:rsid w:val="00C43013"/>
    <w:rsid w:val="00C433FD"/>
    <w:rsid w:val="00C45EDC"/>
    <w:rsid w:val="00C46EC3"/>
    <w:rsid w:val="00C473CF"/>
    <w:rsid w:val="00C47859"/>
    <w:rsid w:val="00C722A3"/>
    <w:rsid w:val="00C812C7"/>
    <w:rsid w:val="00C85DBF"/>
    <w:rsid w:val="00C874E7"/>
    <w:rsid w:val="00CA0157"/>
    <w:rsid w:val="00CA33DB"/>
    <w:rsid w:val="00CA6BA6"/>
    <w:rsid w:val="00CA71AB"/>
    <w:rsid w:val="00CB6F37"/>
    <w:rsid w:val="00CC57EB"/>
    <w:rsid w:val="00CC5D1D"/>
    <w:rsid w:val="00CD29B0"/>
    <w:rsid w:val="00CE1B1D"/>
    <w:rsid w:val="00CE4288"/>
    <w:rsid w:val="00CE620E"/>
    <w:rsid w:val="00CF2279"/>
    <w:rsid w:val="00CF44DE"/>
    <w:rsid w:val="00D04B48"/>
    <w:rsid w:val="00D077BF"/>
    <w:rsid w:val="00D07858"/>
    <w:rsid w:val="00D07D37"/>
    <w:rsid w:val="00D125E3"/>
    <w:rsid w:val="00D16B1F"/>
    <w:rsid w:val="00D249EE"/>
    <w:rsid w:val="00D308FE"/>
    <w:rsid w:val="00D333E7"/>
    <w:rsid w:val="00D414F7"/>
    <w:rsid w:val="00D42024"/>
    <w:rsid w:val="00D461F5"/>
    <w:rsid w:val="00D46A54"/>
    <w:rsid w:val="00D47858"/>
    <w:rsid w:val="00D55BD2"/>
    <w:rsid w:val="00D667BC"/>
    <w:rsid w:val="00D71FB2"/>
    <w:rsid w:val="00D73A4C"/>
    <w:rsid w:val="00D83879"/>
    <w:rsid w:val="00D9191B"/>
    <w:rsid w:val="00D92200"/>
    <w:rsid w:val="00D95642"/>
    <w:rsid w:val="00D95C14"/>
    <w:rsid w:val="00DA12DA"/>
    <w:rsid w:val="00DA188C"/>
    <w:rsid w:val="00DA3656"/>
    <w:rsid w:val="00DA4829"/>
    <w:rsid w:val="00DA52A9"/>
    <w:rsid w:val="00DB54D0"/>
    <w:rsid w:val="00DB683C"/>
    <w:rsid w:val="00DB74D2"/>
    <w:rsid w:val="00DC6191"/>
    <w:rsid w:val="00DD15BF"/>
    <w:rsid w:val="00DD4C3C"/>
    <w:rsid w:val="00DD5114"/>
    <w:rsid w:val="00DE0AA2"/>
    <w:rsid w:val="00DE0F98"/>
    <w:rsid w:val="00DE1CD2"/>
    <w:rsid w:val="00DE2AA2"/>
    <w:rsid w:val="00DE5DA3"/>
    <w:rsid w:val="00E02986"/>
    <w:rsid w:val="00E046E7"/>
    <w:rsid w:val="00E16389"/>
    <w:rsid w:val="00E25AFD"/>
    <w:rsid w:val="00E27809"/>
    <w:rsid w:val="00E32F78"/>
    <w:rsid w:val="00E35A18"/>
    <w:rsid w:val="00E41A8A"/>
    <w:rsid w:val="00E43EC6"/>
    <w:rsid w:val="00E450A1"/>
    <w:rsid w:val="00E50D23"/>
    <w:rsid w:val="00E55525"/>
    <w:rsid w:val="00E659F7"/>
    <w:rsid w:val="00E6631B"/>
    <w:rsid w:val="00E66E19"/>
    <w:rsid w:val="00E73910"/>
    <w:rsid w:val="00E7493E"/>
    <w:rsid w:val="00E77741"/>
    <w:rsid w:val="00E77F58"/>
    <w:rsid w:val="00E803DD"/>
    <w:rsid w:val="00E82BCB"/>
    <w:rsid w:val="00E844F0"/>
    <w:rsid w:val="00E86906"/>
    <w:rsid w:val="00E902A3"/>
    <w:rsid w:val="00E97C21"/>
    <w:rsid w:val="00EA2801"/>
    <w:rsid w:val="00EA77C7"/>
    <w:rsid w:val="00EB350A"/>
    <w:rsid w:val="00EB44F8"/>
    <w:rsid w:val="00EC0A3B"/>
    <w:rsid w:val="00EC1E70"/>
    <w:rsid w:val="00EC446D"/>
    <w:rsid w:val="00EC4757"/>
    <w:rsid w:val="00EC6132"/>
    <w:rsid w:val="00ED0306"/>
    <w:rsid w:val="00ED3D8A"/>
    <w:rsid w:val="00ED6D9B"/>
    <w:rsid w:val="00EE370B"/>
    <w:rsid w:val="00EE7D58"/>
    <w:rsid w:val="00EF00CB"/>
    <w:rsid w:val="00EF33F4"/>
    <w:rsid w:val="00EF4049"/>
    <w:rsid w:val="00F04D4A"/>
    <w:rsid w:val="00F07B00"/>
    <w:rsid w:val="00F11259"/>
    <w:rsid w:val="00F12059"/>
    <w:rsid w:val="00F13274"/>
    <w:rsid w:val="00F13C40"/>
    <w:rsid w:val="00F21E17"/>
    <w:rsid w:val="00F2445B"/>
    <w:rsid w:val="00F25017"/>
    <w:rsid w:val="00F25354"/>
    <w:rsid w:val="00F313BE"/>
    <w:rsid w:val="00F319BB"/>
    <w:rsid w:val="00F35DC2"/>
    <w:rsid w:val="00F43278"/>
    <w:rsid w:val="00F462CE"/>
    <w:rsid w:val="00F51A4F"/>
    <w:rsid w:val="00F5296B"/>
    <w:rsid w:val="00F542AC"/>
    <w:rsid w:val="00F667D1"/>
    <w:rsid w:val="00F7530B"/>
    <w:rsid w:val="00F80F89"/>
    <w:rsid w:val="00F87E2D"/>
    <w:rsid w:val="00F95455"/>
    <w:rsid w:val="00F9685B"/>
    <w:rsid w:val="00FA333A"/>
    <w:rsid w:val="00FA4A4F"/>
    <w:rsid w:val="00FA4D01"/>
    <w:rsid w:val="00FA7BFA"/>
    <w:rsid w:val="00FB1152"/>
    <w:rsid w:val="00FB4B4A"/>
    <w:rsid w:val="00FC7C6E"/>
    <w:rsid w:val="00FC7F62"/>
    <w:rsid w:val="00FD19E3"/>
    <w:rsid w:val="00FD4082"/>
    <w:rsid w:val="00FE2C04"/>
    <w:rsid w:val="00FF0685"/>
    <w:rsid w:val="00FF2413"/>
    <w:rsid w:val="00FF55D3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B6167"/>
  <w15:docId w15:val="{02D4CCD8-2C5F-4395-9AB9-B2E0FFCE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Знак"/>
    <w:basedOn w:val="a0"/>
    <w:link w:val="a5"/>
    <w:uiPriority w:val="2"/>
    <w:rPr>
      <w:kern w:val="20"/>
    </w:rPr>
  </w:style>
  <w:style w:type="paragraph" w:customStyle="1" w:styleId="ResumeText">
    <w:name w:val="Resume Text"/>
    <w:basedOn w:val="a"/>
    <w:qFormat/>
    <w:pPr>
      <w:spacing w:after="40"/>
      <w:ind w:right="1440"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Знак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9">
    <w:name w:val="Date"/>
    <w:basedOn w:val="a"/>
    <w:next w:val="a"/>
    <w:link w:val="aa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a">
    <w:name w:val="Дата Знак"/>
    <w:basedOn w:val="a0"/>
    <w:link w:val="a9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a"/>
    <w:uiPriority w:val="8"/>
    <w:unhideWhenUsed/>
    <w:qFormat/>
    <w:pPr>
      <w:spacing w:after="40"/>
    </w:pPr>
    <w:rPr>
      <w:b/>
      <w:bCs/>
    </w:rPr>
  </w:style>
  <w:style w:type="paragraph" w:styleId="ab">
    <w:name w:val="Salutation"/>
    <w:basedOn w:val="a"/>
    <w:next w:val="a"/>
    <w:link w:val="ac"/>
    <w:uiPriority w:val="8"/>
    <w:unhideWhenUsed/>
    <w:qFormat/>
    <w:pPr>
      <w:spacing w:before="720"/>
    </w:pPr>
  </w:style>
  <w:style w:type="character" w:customStyle="1" w:styleId="ac">
    <w:name w:val="Приветствие Знак"/>
    <w:basedOn w:val="a0"/>
    <w:link w:val="ab"/>
    <w:uiPriority w:val="8"/>
    <w:rPr>
      <w:kern w:val="20"/>
    </w:rPr>
  </w:style>
  <w:style w:type="paragraph" w:styleId="ad">
    <w:name w:val="Closing"/>
    <w:basedOn w:val="a"/>
    <w:link w:val="ae"/>
    <w:uiPriority w:val="8"/>
    <w:unhideWhenUsed/>
    <w:qFormat/>
    <w:pPr>
      <w:spacing w:before="480" w:after="960" w:line="240" w:lineRule="auto"/>
    </w:pPr>
  </w:style>
  <w:style w:type="character" w:customStyle="1" w:styleId="ae">
    <w:name w:val="Прощание Знак"/>
    <w:basedOn w:val="a0"/>
    <w:link w:val="ad"/>
    <w:uiPriority w:val="8"/>
    <w:rPr>
      <w:kern w:val="20"/>
    </w:rPr>
  </w:style>
  <w:style w:type="paragraph" w:styleId="af">
    <w:name w:val="Signature"/>
    <w:basedOn w:val="a"/>
    <w:link w:val="af0"/>
    <w:uiPriority w:val="8"/>
    <w:unhideWhenUsed/>
    <w:qFormat/>
    <w:pPr>
      <w:spacing w:after="480"/>
    </w:pPr>
    <w:rPr>
      <w:b/>
      <w:bCs/>
    </w:rPr>
  </w:style>
  <w:style w:type="character" w:customStyle="1" w:styleId="af0">
    <w:name w:val="Подпись Знак"/>
    <w:basedOn w:val="a0"/>
    <w:link w:val="af"/>
    <w:uiPriority w:val="8"/>
    <w:rPr>
      <w:b/>
      <w:bCs/>
      <w:kern w:val="20"/>
    </w:rPr>
  </w:style>
  <w:style w:type="character" w:styleId="af1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List Paragraph"/>
    <w:basedOn w:val="a"/>
    <w:uiPriority w:val="34"/>
    <w:qFormat/>
    <w:rsid w:val="00FF2413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C874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1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4B0A"/>
    <w:rPr>
      <w:rFonts w:ascii="Courier New" w:eastAsia="Times New Roman" w:hAnsi="Courier New" w:cs="Courier New"/>
      <w:color w:val="auto"/>
      <w:lang w:val="ru-RU" w:eastAsia="ru-RU"/>
    </w:rPr>
  </w:style>
  <w:style w:type="table" w:customStyle="1" w:styleId="11">
    <w:name w:val="Таблица простая 11"/>
    <w:basedOn w:val="a1"/>
    <w:uiPriority w:val="40"/>
    <w:rsid w:val="00A835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2"/>
    <w:rsid w:val="00A835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3"/>
    <w:rsid w:val="00A835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411">
    <w:name w:val="Таблица-сетка 4 — акцент 11"/>
    <w:basedOn w:val="a1"/>
    <w:uiPriority w:val="49"/>
    <w:rsid w:val="00A8357E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A637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6376A"/>
    <w:pPr>
      <w:spacing w:line="240" w:lineRule="auto"/>
    </w:pPr>
  </w:style>
  <w:style w:type="character" w:customStyle="1" w:styleId="af6">
    <w:name w:val="Текст примечания Знак"/>
    <w:basedOn w:val="a0"/>
    <w:link w:val="af5"/>
    <w:uiPriority w:val="99"/>
    <w:semiHidden/>
    <w:rsid w:val="00A6376A"/>
    <w:rPr>
      <w:kern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637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6376A"/>
    <w:rPr>
      <w:b/>
      <w:bCs/>
      <w:kern w:val="20"/>
    </w:rPr>
  </w:style>
  <w:style w:type="paragraph" w:styleId="af9">
    <w:name w:val="Balloon Text"/>
    <w:basedOn w:val="a"/>
    <w:link w:val="afa"/>
    <w:uiPriority w:val="99"/>
    <w:semiHidden/>
    <w:unhideWhenUsed/>
    <w:rsid w:val="00A637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A6376A"/>
    <w:rPr>
      <w:rFonts w:ascii="Segoe UI" w:hAnsi="Segoe UI" w:cs="Segoe UI"/>
      <w:kern w:val="20"/>
      <w:sz w:val="18"/>
      <w:szCs w:val="18"/>
    </w:rPr>
  </w:style>
  <w:style w:type="table" w:customStyle="1" w:styleId="-451">
    <w:name w:val="Таблица-сетка 4 — акцент 51"/>
    <w:basedOn w:val="a1"/>
    <w:uiPriority w:val="49"/>
    <w:rsid w:val="00DD15BF"/>
    <w:pPr>
      <w:spacing w:after="0" w:line="240" w:lineRule="auto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7787B" w:themeColor="accent5"/>
          <w:left w:val="single" w:sz="4" w:space="0" w:color="67787B" w:themeColor="accent5"/>
          <w:bottom w:val="single" w:sz="4" w:space="0" w:color="67787B" w:themeColor="accent5"/>
          <w:right w:val="single" w:sz="4" w:space="0" w:color="67787B" w:themeColor="accent5"/>
          <w:insideH w:val="nil"/>
          <w:insideV w:val="nil"/>
        </w:tcBorders>
        <w:shd w:val="clear" w:color="auto" w:fill="67787B" w:themeFill="accent5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FreeForm">
    <w:name w:val="Free Form"/>
    <w:rsid w:val="00AF7F9C"/>
    <w:pPr>
      <w:pBdr>
        <w:top w:val="nil"/>
        <w:left w:val="nil"/>
        <w:bottom w:val="nil"/>
        <w:right w:val="nil"/>
        <w:between w:val="nil"/>
        <w:bar w:val="nil"/>
      </w:pBdr>
      <w:spacing w:before="0" w:after="0"/>
      <w:ind w:firstLine="600"/>
    </w:pPr>
    <w:rPr>
      <w:rFonts w:ascii="Palatino" w:eastAsia="Arial Unicode MS" w:hAnsi="Palatino" w:cs="Arial Unicode MS"/>
      <w:color w:val="000000"/>
      <w:sz w:val="24"/>
      <w:szCs w:val="24"/>
      <w:u w:color="000000"/>
      <w:bdr w:val="nil"/>
      <w:lang w:val="ru-RU" w:eastAsia="ru-RU"/>
    </w:rPr>
  </w:style>
  <w:style w:type="paragraph" w:styleId="afb">
    <w:name w:val="Subtitle"/>
    <w:next w:val="a"/>
    <w:link w:val="afc"/>
    <w:rsid w:val="00AF7F9C"/>
    <w:pPr>
      <w:pBdr>
        <w:top w:val="nil"/>
        <w:left w:val="nil"/>
        <w:bottom w:val="nil"/>
        <w:right w:val="nil"/>
        <w:between w:val="nil"/>
        <w:bar w:val="nil"/>
      </w:pBdr>
      <w:spacing w:before="0" w:after="0"/>
    </w:pPr>
    <w:rPr>
      <w:rFonts w:ascii="Helvetica" w:eastAsia="Arial Unicode MS" w:hAnsi="Helvetica" w:cs="Arial Unicode MS"/>
      <w:b/>
      <w:bCs/>
      <w:color w:val="565452"/>
      <w:spacing w:val="7"/>
      <w:sz w:val="36"/>
      <w:szCs w:val="36"/>
      <w:u w:color="565452"/>
      <w:bdr w:val="nil"/>
      <w:lang w:val="ru-RU" w:eastAsia="ru-RU"/>
    </w:rPr>
  </w:style>
  <w:style w:type="character" w:customStyle="1" w:styleId="afc">
    <w:name w:val="Подзаголовок Знак"/>
    <w:basedOn w:val="a0"/>
    <w:link w:val="afb"/>
    <w:rsid w:val="00AF7F9C"/>
    <w:rPr>
      <w:rFonts w:ascii="Helvetica" w:eastAsia="Arial Unicode MS" w:hAnsi="Helvetica" w:cs="Arial Unicode MS"/>
      <w:b/>
      <w:bCs/>
      <w:color w:val="565452"/>
      <w:spacing w:val="7"/>
      <w:sz w:val="36"/>
      <w:szCs w:val="36"/>
      <w:u w:color="565452"/>
      <w:bdr w:val="nil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A1F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A1FE1"/>
  </w:style>
  <w:style w:type="character" w:customStyle="1" w:styleId="hljs-comment">
    <w:name w:val="hljs-comment"/>
    <w:basedOn w:val="a0"/>
    <w:rsid w:val="009A1FE1"/>
  </w:style>
  <w:style w:type="character" w:customStyle="1" w:styleId="hljs-builtin">
    <w:name w:val="hljs-built_in"/>
    <w:basedOn w:val="a0"/>
    <w:rsid w:val="009A1FE1"/>
  </w:style>
  <w:style w:type="character" w:customStyle="1" w:styleId="hljs-number">
    <w:name w:val="hljs-number"/>
    <w:basedOn w:val="a0"/>
    <w:rsid w:val="009A1FE1"/>
  </w:style>
  <w:style w:type="paragraph" w:styleId="afd">
    <w:name w:val="Normal (Web)"/>
    <w:basedOn w:val="a"/>
    <w:uiPriority w:val="99"/>
    <w:unhideWhenUsed/>
    <w:rsid w:val="00CE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ru-RU" w:eastAsia="ru-RU"/>
    </w:rPr>
  </w:style>
  <w:style w:type="character" w:styleId="afe">
    <w:name w:val="Strong"/>
    <w:basedOn w:val="a0"/>
    <w:uiPriority w:val="22"/>
    <w:qFormat/>
    <w:rsid w:val="00CE1B1D"/>
    <w:rPr>
      <w:b/>
      <w:bCs/>
    </w:rPr>
  </w:style>
  <w:style w:type="character" w:customStyle="1" w:styleId="hljs-function">
    <w:name w:val="hljs-function"/>
    <w:basedOn w:val="a0"/>
    <w:rsid w:val="00B54BDB"/>
  </w:style>
  <w:style w:type="character" w:customStyle="1" w:styleId="hljs-title">
    <w:name w:val="hljs-title"/>
    <w:basedOn w:val="a0"/>
    <w:rsid w:val="00B54BDB"/>
  </w:style>
  <w:style w:type="character" w:customStyle="1" w:styleId="hljs-params">
    <w:name w:val="hljs-params"/>
    <w:basedOn w:val="a0"/>
    <w:rsid w:val="00B54BDB"/>
  </w:style>
  <w:style w:type="character" w:customStyle="1" w:styleId="hljs-preprocessor">
    <w:name w:val="hljs-preprocessor"/>
    <w:basedOn w:val="a0"/>
    <w:rsid w:val="00DD4C3C"/>
  </w:style>
  <w:style w:type="character" w:customStyle="1" w:styleId="hljs-string">
    <w:name w:val="hljs-string"/>
    <w:basedOn w:val="a0"/>
    <w:rsid w:val="00DD4C3C"/>
  </w:style>
  <w:style w:type="character" w:customStyle="1" w:styleId="fontstyle01">
    <w:name w:val="fontstyle01"/>
    <w:basedOn w:val="a0"/>
    <w:rsid w:val="001E6EC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57319"/>
    <w:rPr>
      <w:rFonts w:ascii="Times" w:hAnsi="Times" w:cs="Times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257319"/>
    <w:rPr>
      <w:rFonts w:ascii="Times" w:hAnsi="Times" w:cs="Times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7C08C4A8CD4F8885A3703FBAB03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3ADEA-02E4-4125-802C-3C086F015F45}"/>
      </w:docPartPr>
      <w:docPartBody>
        <w:p w:rsidR="00FF01CD" w:rsidRDefault="00836AC1">
          <w:pPr>
            <w:pStyle w:val="BC7C08C4A8CD4F8885A3703FBAB03C6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"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124"/>
    <w:rsid w:val="00020FE6"/>
    <w:rsid w:val="00027E24"/>
    <w:rsid w:val="000C06E5"/>
    <w:rsid w:val="000F3541"/>
    <w:rsid w:val="0010704C"/>
    <w:rsid w:val="00146262"/>
    <w:rsid w:val="0015367F"/>
    <w:rsid w:val="00182755"/>
    <w:rsid w:val="0029453A"/>
    <w:rsid w:val="002B5CE4"/>
    <w:rsid w:val="002C19E2"/>
    <w:rsid w:val="002E3919"/>
    <w:rsid w:val="003665FF"/>
    <w:rsid w:val="003A0096"/>
    <w:rsid w:val="003C4DE9"/>
    <w:rsid w:val="003E3DB1"/>
    <w:rsid w:val="003F3A89"/>
    <w:rsid w:val="003F692F"/>
    <w:rsid w:val="004063B2"/>
    <w:rsid w:val="00425FFC"/>
    <w:rsid w:val="00431398"/>
    <w:rsid w:val="00440122"/>
    <w:rsid w:val="00457CB8"/>
    <w:rsid w:val="0046138D"/>
    <w:rsid w:val="00467548"/>
    <w:rsid w:val="00484884"/>
    <w:rsid w:val="00491B74"/>
    <w:rsid w:val="004B5221"/>
    <w:rsid w:val="004F13F6"/>
    <w:rsid w:val="00500414"/>
    <w:rsid w:val="00546ED5"/>
    <w:rsid w:val="00582DA1"/>
    <w:rsid w:val="005A1057"/>
    <w:rsid w:val="005C3075"/>
    <w:rsid w:val="006044AF"/>
    <w:rsid w:val="00633141"/>
    <w:rsid w:val="006367F1"/>
    <w:rsid w:val="006422D2"/>
    <w:rsid w:val="006470DC"/>
    <w:rsid w:val="006538CD"/>
    <w:rsid w:val="0068294F"/>
    <w:rsid w:val="0069068B"/>
    <w:rsid w:val="006A02FD"/>
    <w:rsid w:val="006D6C0F"/>
    <w:rsid w:val="007539E4"/>
    <w:rsid w:val="007C33FB"/>
    <w:rsid w:val="00832400"/>
    <w:rsid w:val="00836AC1"/>
    <w:rsid w:val="00863540"/>
    <w:rsid w:val="008638B0"/>
    <w:rsid w:val="008829E1"/>
    <w:rsid w:val="00882BEB"/>
    <w:rsid w:val="00992BF7"/>
    <w:rsid w:val="00A04C41"/>
    <w:rsid w:val="00A36239"/>
    <w:rsid w:val="00A55FA9"/>
    <w:rsid w:val="00AD4C9F"/>
    <w:rsid w:val="00B02E20"/>
    <w:rsid w:val="00B2748F"/>
    <w:rsid w:val="00B42B12"/>
    <w:rsid w:val="00B52CCA"/>
    <w:rsid w:val="00BB6D77"/>
    <w:rsid w:val="00C01165"/>
    <w:rsid w:val="00C61430"/>
    <w:rsid w:val="00CA458D"/>
    <w:rsid w:val="00CC576B"/>
    <w:rsid w:val="00D11523"/>
    <w:rsid w:val="00D5142A"/>
    <w:rsid w:val="00D775F5"/>
    <w:rsid w:val="00D80124"/>
    <w:rsid w:val="00D912D6"/>
    <w:rsid w:val="00DA4168"/>
    <w:rsid w:val="00E246D4"/>
    <w:rsid w:val="00E26FD7"/>
    <w:rsid w:val="00E32A3C"/>
    <w:rsid w:val="00F20A89"/>
    <w:rsid w:val="00F45C88"/>
    <w:rsid w:val="00F51839"/>
    <w:rsid w:val="00F77BC1"/>
    <w:rsid w:val="00FA0384"/>
    <w:rsid w:val="00FB0D23"/>
    <w:rsid w:val="00FE4F76"/>
    <w:rsid w:val="00FF01CD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7A4D755E8C4F4A9CB20A1A25AE7E16">
    <w:name w:val="C27A4D755E8C4F4A9CB20A1A25AE7E16"/>
  </w:style>
  <w:style w:type="paragraph" w:customStyle="1" w:styleId="AA6ADF883FA044759E1AE3D241A770CA">
    <w:name w:val="AA6ADF883FA044759E1AE3D241A770CA"/>
  </w:style>
  <w:style w:type="paragraph" w:customStyle="1" w:styleId="4D7189F46CBF48FFA5684BD3BDA83558">
    <w:name w:val="4D7189F46CBF48FFA5684BD3BDA83558"/>
  </w:style>
  <w:style w:type="paragraph" w:customStyle="1" w:styleId="C031F66BA32E4585A3F38F78F88D0708">
    <w:name w:val="C031F66BA32E4585A3F38F78F88D0708"/>
  </w:style>
  <w:style w:type="character" w:styleId="a3">
    <w:name w:val="Emphasis"/>
    <w:basedOn w:val="a0"/>
    <w:uiPriority w:val="2"/>
    <w:unhideWhenUsed/>
    <w:qFormat/>
    <w:rPr>
      <w:color w:val="4472C4" w:themeColor="accent1"/>
    </w:rPr>
  </w:style>
  <w:style w:type="paragraph" w:customStyle="1" w:styleId="8C0C776FF8A9415FA60DBEEB182A8801">
    <w:name w:val="8C0C776FF8A9415FA60DBEEB182A8801"/>
  </w:style>
  <w:style w:type="paragraph" w:customStyle="1" w:styleId="BC7C08C4A8CD4F8885A3703FBAB03C63">
    <w:name w:val="BC7C08C4A8CD4F8885A3703FBAB03C63"/>
  </w:style>
  <w:style w:type="paragraph" w:customStyle="1" w:styleId="7298816EC17B41188EA24BA1509ADE89">
    <w:name w:val="7298816EC17B41188EA24BA1509ADE89"/>
  </w:style>
  <w:style w:type="paragraph" w:customStyle="1" w:styleId="ResumeText">
    <w:name w:val="Resume Text"/>
    <w:basedOn w:val="a"/>
    <w:qFormat/>
    <w:rsid w:val="00D80124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1B6220FCAE2749B6B876B9B22F242399">
    <w:name w:val="1B6220FCAE2749B6B876B9B22F242399"/>
  </w:style>
  <w:style w:type="character" w:styleId="a4">
    <w:name w:val="Placeholder Text"/>
    <w:basedOn w:val="a0"/>
    <w:uiPriority w:val="99"/>
    <w:semiHidden/>
    <w:rsid w:val="007539E4"/>
    <w:rPr>
      <w:color w:val="808080"/>
    </w:rPr>
  </w:style>
  <w:style w:type="paragraph" w:customStyle="1" w:styleId="4A66841191F84450B9AB6BFFF310F576">
    <w:name w:val="4A66841191F84450B9AB6BFFF310F576"/>
  </w:style>
  <w:style w:type="paragraph" w:customStyle="1" w:styleId="92B0D0A4394B4AE881A98909FA137657">
    <w:name w:val="92B0D0A4394B4AE881A98909FA137657"/>
  </w:style>
  <w:style w:type="paragraph" w:customStyle="1" w:styleId="2F106ACCAF6D43EFB8ECE2EE08D09181">
    <w:name w:val="2F106ACCAF6D43EFB8ECE2EE08D09181"/>
  </w:style>
  <w:style w:type="paragraph" w:customStyle="1" w:styleId="3DF5B437382C486BB23EAB7FD7A8744A">
    <w:name w:val="3DF5B437382C486BB23EAB7FD7A8744A"/>
  </w:style>
  <w:style w:type="paragraph" w:customStyle="1" w:styleId="18C669D138EB49199FD07142CBB63FB3">
    <w:name w:val="18C669D138EB49199FD07142CBB63FB3"/>
  </w:style>
  <w:style w:type="paragraph" w:customStyle="1" w:styleId="3E6B76CE46D44669A705C8A56BEFA9DE">
    <w:name w:val="3E6B76CE46D44669A705C8A56BEFA9DE"/>
  </w:style>
  <w:style w:type="paragraph" w:customStyle="1" w:styleId="CA34CFDDB8264127909D2F78720A6347">
    <w:name w:val="CA34CFDDB8264127909D2F78720A6347"/>
  </w:style>
  <w:style w:type="paragraph" w:customStyle="1" w:styleId="69F2A55B67684BA2B9C6B30107977523">
    <w:name w:val="69F2A55B67684BA2B9C6B30107977523"/>
  </w:style>
  <w:style w:type="paragraph" w:customStyle="1" w:styleId="E8A4D336B5D14C45A1C434BA60D3B0A9">
    <w:name w:val="E8A4D336B5D14C45A1C434BA60D3B0A9"/>
  </w:style>
  <w:style w:type="paragraph" w:customStyle="1" w:styleId="0A6D67AEB1F0444EA1A5B527491913A3">
    <w:name w:val="0A6D67AEB1F0444EA1A5B527491913A3"/>
  </w:style>
  <w:style w:type="paragraph" w:customStyle="1" w:styleId="375EFE73630D4692868C407BFA89C2DF">
    <w:name w:val="375EFE73630D4692868C407BFA89C2DF"/>
  </w:style>
  <w:style w:type="paragraph" w:customStyle="1" w:styleId="274B5B3C88D541DC8533D2CE5C7EF52C">
    <w:name w:val="274B5B3C88D541DC8533D2CE5C7EF52C"/>
    <w:rsid w:val="00D80124"/>
  </w:style>
  <w:style w:type="paragraph" w:customStyle="1" w:styleId="69A39CE9A3C146249D2989E60B778B97">
    <w:name w:val="69A39CE9A3C146249D2989E60B778B97"/>
    <w:rsid w:val="00D80124"/>
  </w:style>
  <w:style w:type="paragraph" w:customStyle="1" w:styleId="8ED57BB139504DE880C0B146D2D28E35">
    <w:name w:val="8ED57BB139504DE880C0B146D2D28E35"/>
    <w:rsid w:val="00D80124"/>
  </w:style>
  <w:style w:type="paragraph" w:customStyle="1" w:styleId="619DFEEB3875436A867A76F109464A84">
    <w:name w:val="619DFEEB3875436A867A76F109464A84"/>
    <w:rsid w:val="00D80124"/>
  </w:style>
  <w:style w:type="paragraph" w:customStyle="1" w:styleId="CFA198D4146D48EC98137FBF22474520">
    <w:name w:val="CFA198D4146D48EC98137FBF22474520"/>
    <w:rsid w:val="00D80124"/>
  </w:style>
  <w:style w:type="paragraph" w:customStyle="1" w:styleId="ACB954BD91374DEF87B33526E334540B">
    <w:name w:val="ACB954BD91374DEF87B33526E334540B"/>
    <w:rsid w:val="00D80124"/>
  </w:style>
  <w:style w:type="paragraph" w:customStyle="1" w:styleId="C63639D1C9874E8ABF2A64E15E704FAA">
    <w:name w:val="C63639D1C9874E8ABF2A64E15E704FAA"/>
    <w:rsid w:val="00D80124"/>
  </w:style>
  <w:style w:type="paragraph" w:customStyle="1" w:styleId="10C2BC5B03C54312A76AB7654D74BC2E">
    <w:name w:val="10C2BC5B03C54312A76AB7654D74BC2E"/>
    <w:rsid w:val="00D80124"/>
  </w:style>
  <w:style w:type="paragraph" w:customStyle="1" w:styleId="0BC5521E664249E78D7A84B8974CC7AA">
    <w:name w:val="0BC5521E664249E78D7A84B8974CC7AA"/>
    <w:rsid w:val="00D80124"/>
  </w:style>
  <w:style w:type="paragraph" w:customStyle="1" w:styleId="C16D1C402C704F32B3FE856B50C36655">
    <w:name w:val="C16D1C402C704F32B3FE856B50C36655"/>
    <w:rsid w:val="00D80124"/>
  </w:style>
  <w:style w:type="paragraph" w:customStyle="1" w:styleId="FAC9B1442B0543F794BE36EDDA051D0D">
    <w:name w:val="FAC9B1442B0543F794BE36EDDA051D0D"/>
    <w:rsid w:val="00D80124"/>
  </w:style>
  <w:style w:type="paragraph" w:customStyle="1" w:styleId="F54FFDA64152465295B94C8295670B4D">
    <w:name w:val="F54FFDA64152465295B94C8295670B4D"/>
    <w:rsid w:val="00D80124"/>
  </w:style>
  <w:style w:type="paragraph" w:customStyle="1" w:styleId="2EF21958B0CF4DB1B75E598BBEAA4EE7">
    <w:name w:val="2EF21958B0CF4DB1B75E598BBEAA4EE7"/>
    <w:rsid w:val="00D80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116B6B-6D23-4CBC-BF95-87F462F4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422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LABORATORIYA MASHG’ULOTI</dc:creator>
  <cp:keywords/>
  <cp:lastModifiedBy>Пользователь</cp:lastModifiedBy>
  <cp:revision>44</cp:revision>
  <cp:lastPrinted>2018-12-17T04:55:00Z</cp:lastPrinted>
  <dcterms:created xsi:type="dcterms:W3CDTF">2020-02-14T05:20:00Z</dcterms:created>
  <dcterms:modified xsi:type="dcterms:W3CDTF">2022-02-07T05:50:00Z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